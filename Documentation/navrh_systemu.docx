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1580A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3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Univerzita Komenského v Bratislave</w:t>
      </w:r>
    </w:p>
    <w:p w14:paraId="27AB281D" w14:textId="77777777" w:rsidR="00A8341B" w:rsidRPr="0018184B" w:rsidRDefault="00A8341B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18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32"/>
        </w:rPr>
        <w:t>Fakulta matematiky, fyziky a informatiky</w:t>
      </w:r>
    </w:p>
    <w:p w14:paraId="6F7B3708" w14:textId="77777777" w:rsidR="00821462" w:rsidRPr="0018184B" w:rsidRDefault="00821462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</w:p>
    <w:sdt>
      <w:sdtPr>
        <w:rPr>
          <w:rFonts w:ascii="Times New Roman" w:hAnsi="Times New Roman" w:cs="Times New Roman"/>
          <w:color w:val="000000" w:themeColor="text1"/>
          <w:sz w:val="22"/>
        </w:rPr>
        <w:id w:val="-1611738025"/>
        <w:docPartObj>
          <w:docPartGallery w:val="Cover Pages"/>
          <w:docPartUnique/>
        </w:docPartObj>
      </w:sdtPr>
      <w:sdtContent>
        <w:p w14:paraId="0C026908" w14:textId="7CC16FD5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kern w:val="28"/>
              <w:sz w:val="144"/>
              <w:szCs w:val="96"/>
            </w:rPr>
          </w:pPr>
        </w:p>
        <w:p w14:paraId="54109610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76C5BF9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31DBD5C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06F6516F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329ECF17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17B6EF0" w14:textId="77777777" w:rsidR="00D31025" w:rsidRPr="0018184B" w:rsidRDefault="00D31025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1B59D34F" w14:textId="77777777" w:rsidR="0098256C" w:rsidRPr="0018184B" w:rsidRDefault="0098256C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21"/>
            </w:rPr>
          </w:pPr>
        </w:p>
        <w:p w14:paraId="600C3BF7" w14:textId="76E32274" w:rsidR="0098256C" w:rsidRPr="0018184B" w:rsidRDefault="00242E77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72"/>
              <w:szCs w:val="72"/>
            </w:rPr>
            <w:t>Návrh systému</w:t>
          </w:r>
        </w:p>
        <w:p w14:paraId="4FE1DF57" w14:textId="45F22824" w:rsidR="00743CBD" w:rsidRPr="0018184B" w:rsidRDefault="00743CBD" w:rsidP="00A61CD0">
          <w:pPr>
            <w:spacing w:after="0" w:line="276" w:lineRule="auto"/>
            <w:jc w:val="center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8184B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Kurzy</w:t>
          </w:r>
        </w:p>
        <w:p w14:paraId="50654A65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8E3F276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BD976AE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AAB493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FDE2A31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CD940C5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596B24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14289EF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0B299D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EC4F5C4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65155B88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F657001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26E5E07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F19EC9C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0097141D" w14:textId="77777777" w:rsidR="0098256C" w:rsidRPr="0018184B" w:rsidRDefault="0098256C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EEB552E" w14:textId="77777777" w:rsidR="009F6C6A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437EC4BB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01363AA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32E35DC8" w14:textId="77777777" w:rsid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57918038" w14:textId="77777777" w:rsidR="0018184B" w:rsidRPr="0018184B" w:rsidRDefault="0018184B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26F12C08" w14:textId="77777777" w:rsidR="009F6C6A" w:rsidRPr="0018184B" w:rsidRDefault="009F6C6A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1711FECA" w14:textId="77777777" w:rsidR="00D31025" w:rsidRPr="0018184B" w:rsidRDefault="00D31025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  <w:p w14:paraId="76A49E6E" w14:textId="0736FA6F" w:rsidR="0098256C" w:rsidRPr="0018184B" w:rsidRDefault="00242E77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0" w:name="_Toc498444003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A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>ndrea Spišáková</w:t>
          </w:r>
          <w:bookmarkEnd w:id="0"/>
        </w:p>
        <w:p w14:paraId="245EE370" w14:textId="77777777" w:rsidR="0098256C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1" w:name="_Toc498444005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Patrícia Marmanová</w:t>
          </w:r>
          <w:bookmarkEnd w:id="1"/>
        </w:p>
        <w:p w14:paraId="674814BB" w14:textId="77777777" w:rsidR="00743592" w:rsidRPr="0018184B" w:rsidRDefault="0098256C" w:rsidP="00A61CD0">
          <w:pPr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2" w:name="_Toc498444006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Dana Škorvánková</w:t>
          </w:r>
          <w:bookmarkStart w:id="3" w:name="_GoBack"/>
          <w:bookmarkEnd w:id="2"/>
          <w:bookmarkEnd w:id="3"/>
        </w:p>
        <w:p w14:paraId="73C7651B" w14:textId="27E0F8E4" w:rsidR="0018184B" w:rsidRPr="0018184B" w:rsidRDefault="00743592" w:rsidP="00A61CD0">
          <w:pPr>
            <w:tabs>
              <w:tab w:val="left" w:pos="8080"/>
            </w:tabs>
            <w:spacing w:after="0" w:line="360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  <w:bookmarkStart w:id="4" w:name="_Toc498444007"/>
          <w:r w:rsidRPr="0018184B">
            <w:rPr>
              <w:rFonts w:ascii="Times New Roman" w:hAnsi="Times New Roman" w:cs="Times New Roman"/>
              <w:color w:val="000000" w:themeColor="text1"/>
              <w:sz w:val="22"/>
            </w:rPr>
            <w:t>Michal Brcko</w:t>
          </w:r>
          <w:r w:rsidR="0098256C" w:rsidRPr="0018184B">
            <w:rPr>
              <w:rFonts w:ascii="Times New Roman" w:hAnsi="Times New Roman" w:cs="Times New Roman"/>
              <w:color w:val="000000" w:themeColor="text1"/>
              <w:sz w:val="22"/>
            </w:rPr>
            <w:tab/>
            <w:t>November 2017</w:t>
          </w:r>
        </w:p>
        <w:p w14:paraId="06DF2D64" w14:textId="5A225FF0" w:rsidR="00D31025" w:rsidRPr="0018184B" w:rsidRDefault="00D31025" w:rsidP="00A61CD0">
          <w:pPr>
            <w:pStyle w:val="TOC1"/>
            <w:tabs>
              <w:tab w:val="right" w:leader="dot" w:pos="9737"/>
            </w:tabs>
            <w:spacing w:line="276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</w:pPr>
          <w:r w:rsidRPr="0018184B">
            <w:rPr>
              <w:rFonts w:ascii="Times New Roman" w:hAnsi="Times New Roman" w:cs="Times New Roman"/>
              <w:b w:val="0"/>
              <w:bCs w:val="0"/>
              <w:color w:val="000000" w:themeColor="text1"/>
              <w:sz w:val="40"/>
              <w:szCs w:val="36"/>
            </w:rPr>
            <w:lastRenderedPageBreak/>
            <w:t>Obsah</w:t>
          </w:r>
        </w:p>
        <w:p w14:paraId="517D6A49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begin"/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instrText xml:space="preserve"> TOC \o "1-3" </w:instrText>
          </w:r>
          <w:r w:rsidRPr="00A61CD0">
            <w:rPr>
              <w:rFonts w:ascii="Times New Roman" w:hAnsi="Times New Roman" w:cs="Times New Roman"/>
              <w:b w:val="0"/>
              <w:bCs w:val="0"/>
              <w:color w:val="000000" w:themeColor="text1"/>
              <w:sz w:val="32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 Úvod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53634F3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1.1 Cieľ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3E2722E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1.2 Rozsah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4324F4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1.3 Definície, akronymy a skratky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7ED811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1.4 Prehľad zvyšku dokumentu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D7EA1D3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 Popis dekompozície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_Toc498447949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4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DE8D75E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2.1 Dekompozícia modulov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F70C31A" w14:textId="4B2D29AF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2.1.1 Kontroléry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F9801B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  <w:lang w:val="en-US"/>
            </w:rPr>
            <w:t>2.2 Dekompozícia dát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75B46678" w14:textId="128F57E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2.2.1 Databázový model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4CC018E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3 Popis závislostí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1647715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3.1 Technologické závislosti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46393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3.2 Prístup do webovej aplikácie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C70C02C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 Popis rozhraní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8927DC" w14:textId="1BAEF91F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>4.1 Funkčné rozhrania.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3BB1771" w14:textId="77777777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noProof/>
              <w:color w:val="000000" w:themeColor="text1"/>
            </w:rPr>
          </w:pPr>
          <w:r w:rsidRPr="00A61CD0">
            <w:rPr>
              <w:rFonts w:cs="Times New Roman"/>
              <w:b w:val="0"/>
              <w:noProof/>
              <w:color w:val="000000" w:themeColor="text1"/>
            </w:rPr>
            <w:t xml:space="preserve">   4.1.1 Metódy podľa kontrolérov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_Toc498447959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82D6F16" w14:textId="7C3C7DB2" w:rsidR="00A61CD0" w:rsidRPr="00A61CD0" w:rsidRDefault="00A61CD0" w:rsidP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 xml:space="preserve">   </w:t>
          </w:r>
          <w:r w:rsidRPr="00A61CD0">
            <w:rPr>
              <w:rFonts w:cs="Times New Roman"/>
              <w:b w:val="0"/>
              <w:noProof/>
              <w:color w:val="000000" w:themeColor="text1"/>
            </w:rPr>
            <w:t>4.1.2 Triedny diagram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_Toc498447960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11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20B61C1" w14:textId="77777777" w:rsidR="00A61CD0" w:rsidRPr="00A61CD0" w:rsidRDefault="00A61CD0">
          <w:pPr>
            <w:pStyle w:val="TOC1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 Návrh použivateľského rozhrania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_Toc498447961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9B1FCE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5.1 Prihlásenie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_Toc498447962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12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2C3F46CA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5.2 Vylistovanie kurzov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_Toc498447963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13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128B815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5.3 Prehľad kurzu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_Toc498447964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15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CEC89F2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5.4 Prehľad kurzov používateľa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_Toc498447965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16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974BF03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5.5 Prehľad kurzov školiteľa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_Toc498447966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17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3ED0B579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5.6 Vytvorenie nového termínu kurzu garantom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_Toc498447967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7CEC590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5.7 Vytvorenie nového kurzu subadminom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_Toc498447968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18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027E00A7" w14:textId="77777777" w:rsidR="00A61CD0" w:rsidRPr="00A61CD0" w:rsidRDefault="00A61CD0">
          <w:pPr>
            <w:pStyle w:val="TOC2"/>
            <w:tabs>
              <w:tab w:val="right" w:leader="dot" w:pos="9737"/>
            </w:tabs>
            <w:rPr>
              <w:b w:val="0"/>
              <w:bCs w:val="0"/>
              <w:noProof/>
              <w:color w:val="000000" w:themeColor="text1"/>
              <w:sz w:val="24"/>
              <w:szCs w:val="24"/>
              <w:lang w:val="en-GB" w:eastAsia="en-GB"/>
            </w:rPr>
          </w:pPr>
          <w:r w:rsidRPr="00A61CD0">
            <w:rPr>
              <w:b w:val="0"/>
              <w:noProof/>
              <w:color w:val="000000" w:themeColor="text1"/>
            </w:rPr>
            <w:t>5.8 Priradenie subadmina súčasti</w:t>
          </w:r>
          <w:r w:rsidRPr="00A61CD0">
            <w:rPr>
              <w:b w:val="0"/>
              <w:noProof/>
              <w:color w:val="000000" w:themeColor="text1"/>
            </w:rPr>
            <w:tab/>
          </w:r>
          <w:r w:rsidRPr="00A61CD0">
            <w:rPr>
              <w:b w:val="0"/>
              <w:noProof/>
              <w:color w:val="000000" w:themeColor="text1"/>
            </w:rPr>
            <w:fldChar w:fldCharType="begin"/>
          </w:r>
          <w:r w:rsidRPr="00A61CD0">
            <w:rPr>
              <w:b w:val="0"/>
              <w:noProof/>
              <w:color w:val="000000" w:themeColor="text1"/>
            </w:rPr>
            <w:instrText xml:space="preserve"> PAGEREF _Toc498447969 \h </w:instrText>
          </w:r>
          <w:r w:rsidRPr="00A61CD0">
            <w:rPr>
              <w:b w:val="0"/>
              <w:noProof/>
              <w:color w:val="000000" w:themeColor="text1"/>
            </w:rPr>
          </w:r>
          <w:r w:rsidRPr="00A61CD0">
            <w:rPr>
              <w:b w:val="0"/>
              <w:noProof/>
              <w:color w:val="000000" w:themeColor="text1"/>
            </w:rPr>
            <w:fldChar w:fldCharType="separate"/>
          </w:r>
          <w:r w:rsidRPr="00A61CD0">
            <w:rPr>
              <w:b w:val="0"/>
              <w:noProof/>
              <w:color w:val="000000" w:themeColor="text1"/>
            </w:rPr>
            <w:t>19</w:t>
          </w:r>
          <w:r w:rsidRPr="00A61CD0">
            <w:rPr>
              <w:b w:val="0"/>
              <w:noProof/>
              <w:color w:val="000000" w:themeColor="text1"/>
            </w:rPr>
            <w:fldChar w:fldCharType="end"/>
          </w:r>
        </w:p>
        <w:p w14:paraId="64C03FD2" w14:textId="477C549C" w:rsidR="00890355" w:rsidRPr="0018184B" w:rsidRDefault="00A61CD0" w:rsidP="00A61CD0">
          <w:pPr>
            <w:spacing w:after="0" w:line="276" w:lineRule="auto"/>
            <w:jc w:val="both"/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</w:pPr>
          <w:r w:rsidRPr="00A61CD0">
            <w:rPr>
              <w:rFonts w:ascii="Times New Roman" w:hAnsi="Times New Roman" w:cs="Times New Roman"/>
              <w:bCs/>
              <w:color w:val="000000" w:themeColor="text1"/>
              <w:sz w:val="32"/>
              <w:szCs w:val="24"/>
            </w:rPr>
            <w:fldChar w:fldCharType="end"/>
          </w:r>
        </w:p>
        <w:p w14:paraId="7FFF1B98" w14:textId="20D476A6" w:rsidR="00D03962" w:rsidRPr="0018184B" w:rsidRDefault="001E18E4" w:rsidP="00A61CD0">
          <w:pPr>
            <w:spacing w:after="0" w:line="276" w:lineRule="auto"/>
            <w:jc w:val="both"/>
            <w:rPr>
              <w:rFonts w:ascii="Times New Roman" w:hAnsi="Times New Roman" w:cs="Times New Roman"/>
              <w:color w:val="000000" w:themeColor="text1"/>
              <w:sz w:val="22"/>
            </w:rPr>
          </w:pPr>
        </w:p>
      </w:sdtContent>
    </w:sdt>
    <w:bookmarkEnd w:id="4" w:displacedByCustomXml="prev"/>
    <w:bookmarkStart w:id="5" w:name="_Toc498445133" w:displacedByCustomXml="prev"/>
    <w:bookmarkStart w:id="6" w:name="_Toc498444559" w:displacedByCustomXml="prev"/>
    <w:bookmarkStart w:id="7" w:name="_Toc498444164" w:displacedByCustomXml="prev"/>
    <w:bookmarkStart w:id="8" w:name="_Toc498444008" w:displacedByCustomXml="prev"/>
    <w:p w14:paraId="6215C076" w14:textId="77777777" w:rsidR="0018184B" w:rsidRPr="0018184B" w:rsidRDefault="0018184B" w:rsidP="00A61CD0">
      <w:pPr>
        <w:jc w:val="both"/>
        <w:rPr>
          <w:rFonts w:ascii="Times New Roman" w:eastAsiaTheme="majorEastAsia" w:hAnsi="Times New Roman" w:cstheme="majorBidi"/>
          <w:color w:val="000000" w:themeColor="text1"/>
          <w:sz w:val="36"/>
          <w:szCs w:val="32"/>
        </w:rPr>
      </w:pPr>
      <w:bookmarkStart w:id="9" w:name="_Toc498446417"/>
      <w:r w:rsidRPr="0018184B">
        <w:rPr>
          <w:color w:val="000000" w:themeColor="text1"/>
          <w:sz w:val="21"/>
        </w:rPr>
        <w:br w:type="page"/>
      </w:r>
    </w:p>
    <w:p w14:paraId="3347DF39" w14:textId="31F01300" w:rsidR="0098256C" w:rsidRPr="0018184B" w:rsidRDefault="00DD507F" w:rsidP="00A61CD0">
      <w:pPr>
        <w:pStyle w:val="Heading1"/>
        <w:jc w:val="both"/>
        <w:rPr>
          <w:color w:val="000000" w:themeColor="text1"/>
          <w:sz w:val="22"/>
        </w:rPr>
      </w:pPr>
      <w:bookmarkStart w:id="10" w:name="_Toc498447944"/>
      <w:r w:rsidRPr="0018184B">
        <w:rPr>
          <w:color w:val="000000" w:themeColor="text1"/>
          <w:sz w:val="36"/>
        </w:rPr>
        <w:lastRenderedPageBreak/>
        <w:t xml:space="preserve">1 </w:t>
      </w:r>
      <w:r w:rsidR="00672AF9" w:rsidRPr="0018184B">
        <w:rPr>
          <w:color w:val="000000" w:themeColor="text1"/>
          <w:sz w:val="36"/>
        </w:rPr>
        <w:t>Úvod</w:t>
      </w:r>
      <w:bookmarkEnd w:id="8"/>
      <w:bookmarkEnd w:id="7"/>
      <w:bookmarkEnd w:id="6"/>
      <w:bookmarkEnd w:id="5"/>
      <w:bookmarkEnd w:id="9"/>
      <w:bookmarkEnd w:id="10"/>
    </w:p>
    <w:p w14:paraId="4471053A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AB9C31B" w14:textId="737ED2C0" w:rsidR="009B56C6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1" w:name="_Toc498444009"/>
      <w:bookmarkStart w:id="12" w:name="_Toc498444165"/>
      <w:bookmarkStart w:id="13" w:name="_Toc498444560"/>
      <w:bookmarkStart w:id="14" w:name="_Toc498445134"/>
      <w:bookmarkStart w:id="15" w:name="_Toc498446108"/>
      <w:bookmarkStart w:id="16" w:name="_Toc498446418"/>
      <w:bookmarkStart w:id="17" w:name="_Toc498447945"/>
      <w:r w:rsidRPr="0018184B">
        <w:rPr>
          <w:rFonts w:cs="Times New Roman"/>
          <w:color w:val="000000" w:themeColor="text1"/>
          <w:sz w:val="32"/>
        </w:rPr>
        <w:t xml:space="preserve">1.1 </w:t>
      </w:r>
      <w:r w:rsidR="005D20C2" w:rsidRPr="0018184B">
        <w:rPr>
          <w:rFonts w:cs="Times New Roman"/>
          <w:color w:val="000000" w:themeColor="text1"/>
          <w:sz w:val="32"/>
        </w:rPr>
        <w:t>Cieľ</w:t>
      </w:r>
      <w:bookmarkEnd w:id="11"/>
      <w:bookmarkEnd w:id="12"/>
      <w:bookmarkEnd w:id="13"/>
      <w:bookmarkEnd w:id="14"/>
      <w:bookmarkEnd w:id="15"/>
      <w:bookmarkEnd w:id="16"/>
      <w:bookmarkEnd w:id="17"/>
    </w:p>
    <w:p w14:paraId="6367F7D3" w14:textId="77777777" w:rsidR="009B56C6" w:rsidRPr="0018184B" w:rsidRDefault="009B56C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B19F26C" w14:textId="58B2A6CD" w:rsidR="00A76279" w:rsidRPr="0018184B" w:rsidRDefault="005D20C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Tento dokument </w:t>
      </w:r>
      <w:r w:rsidR="0050122B" w:rsidRPr="0018184B">
        <w:rPr>
          <w:rFonts w:ascii="Times New Roman" w:hAnsi="Times New Roman" w:cs="Times New Roman"/>
          <w:color w:val="000000" w:themeColor="text1"/>
          <w:sz w:val="22"/>
        </w:rPr>
        <w:t xml:space="preserve">popisuje návrh systému webovej aplikácie Kurzy, ktorá bude slúžiť Centru informačných technológií na správu školení a používateľom na prihlasovanie na jednotlivé školenia.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 xml:space="preserve">Cieľom vývoja opísanej aplikácie je nahradiť a rozšíriť aktuálne existujúci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 xml:space="preserve">univerzitný </w:t>
      </w:r>
      <w:r w:rsidR="00011B30" w:rsidRPr="0018184B">
        <w:rPr>
          <w:rFonts w:ascii="Times New Roman" w:hAnsi="Times New Roman" w:cs="Times New Roman"/>
          <w:color w:val="000000" w:themeColor="text1"/>
          <w:sz w:val="22"/>
        </w:rPr>
        <w:t>softvér.</w:t>
      </w:r>
    </w:p>
    <w:p w14:paraId="79738EF6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  <w:bookmarkStart w:id="18" w:name="_Toc498444010"/>
      <w:bookmarkStart w:id="19" w:name="_Toc498444166"/>
      <w:bookmarkStart w:id="20" w:name="_Toc498444561"/>
      <w:bookmarkStart w:id="21" w:name="_Toc498445135"/>
    </w:p>
    <w:p w14:paraId="61405D17" w14:textId="77777777" w:rsidR="00D03962" w:rsidRPr="0018184B" w:rsidRDefault="00D03962" w:rsidP="00A61CD0">
      <w:pPr>
        <w:pStyle w:val="Heading2"/>
        <w:spacing w:before="0" w:line="276" w:lineRule="auto"/>
        <w:jc w:val="both"/>
        <w:rPr>
          <w:rFonts w:asciiTheme="minorHAnsi" w:eastAsiaTheme="minorEastAsia" w:hAnsiTheme="minorHAnsi" w:cstheme="minorBidi"/>
          <w:color w:val="000000" w:themeColor="text1"/>
          <w:sz w:val="21"/>
          <w:szCs w:val="20"/>
        </w:rPr>
      </w:pPr>
    </w:p>
    <w:p w14:paraId="29CAF030" w14:textId="66AAC184" w:rsidR="006E5C33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2" w:name="_Toc498446109"/>
      <w:bookmarkStart w:id="23" w:name="_Toc498446419"/>
      <w:bookmarkStart w:id="24" w:name="_Toc498447946"/>
      <w:r w:rsidRPr="0018184B">
        <w:rPr>
          <w:rFonts w:cs="Times New Roman"/>
          <w:color w:val="000000" w:themeColor="text1"/>
          <w:sz w:val="32"/>
        </w:rPr>
        <w:t xml:space="preserve">1.2 </w:t>
      </w:r>
      <w:r w:rsidR="001D7AAB" w:rsidRPr="0018184B">
        <w:rPr>
          <w:rFonts w:cs="Times New Roman"/>
          <w:color w:val="000000" w:themeColor="text1"/>
          <w:sz w:val="32"/>
        </w:rPr>
        <w:t>Rozsah</w:t>
      </w:r>
      <w:bookmarkEnd w:id="18"/>
      <w:bookmarkEnd w:id="19"/>
      <w:bookmarkEnd w:id="20"/>
      <w:bookmarkEnd w:id="21"/>
      <w:bookmarkEnd w:id="22"/>
      <w:bookmarkEnd w:id="23"/>
      <w:bookmarkEnd w:id="24"/>
    </w:p>
    <w:p w14:paraId="14D1C8A7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A5CAA58" w14:textId="77777777" w:rsidR="00D63579" w:rsidRPr="0018184B" w:rsidRDefault="00D6357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slúžiť pre správu školení </w:t>
      </w:r>
      <w:r w:rsidR="00F60D86" w:rsidRPr="0018184B">
        <w:rPr>
          <w:rFonts w:ascii="Times New Roman" w:hAnsi="Times New Roman" w:cs="Times New Roman"/>
          <w:color w:val="000000" w:themeColor="text1"/>
          <w:sz w:val="22"/>
        </w:rPr>
        <w:t>organizovaných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univerzitnými pracoviskami. Systém má za úlohu umožniť používateľom vytvárať jednotlivé kurzy a prihlasovať sa na ne. Implementovaných bude 5 rôznych používateľských rolí, ktoré popisujú práva používateľov, od základného návštevníka, až po administrátora. Po prihlásení do systému môžu všetci používatelia filtrovať a prezerať kurzy. V prípade, že je naplnená kapacita kurzu, systém poskytuje používateľovi možnosť hlásiť sa na kurz ako náhradník</w:t>
      </w:r>
      <w:r w:rsidR="008F2F46" w:rsidRPr="0018184B">
        <w:rPr>
          <w:rFonts w:ascii="Times New Roman" w:hAnsi="Times New Roman" w:cs="Times New Roman"/>
          <w:color w:val="000000" w:themeColor="text1"/>
          <w:sz w:val="22"/>
        </w:rPr>
        <w:t>, resp. prejaviť o kurz záujem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 To znamená, že používateľ bude notifikovaný v prípade, že by sa miesto uvoľnilo</w:t>
      </w:r>
      <w:r w:rsidR="000A68DA" w:rsidRPr="0018184B">
        <w:rPr>
          <w:rFonts w:ascii="Times New Roman" w:hAnsi="Times New Roman" w:cs="Times New Roman"/>
          <w:color w:val="000000" w:themeColor="text1"/>
          <w:sz w:val="22"/>
        </w:rPr>
        <w:t>, alebo bola navýšená maximálna kapacita kurzu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.</w:t>
      </w:r>
    </w:p>
    <w:p w14:paraId="4FFFECDA" w14:textId="77777777" w:rsidR="00A41E03" w:rsidRPr="0018184B" w:rsidRDefault="00A41E0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92926D" w14:textId="77777777" w:rsidR="00D03962" w:rsidRPr="0018184B" w:rsidRDefault="00D0396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812455" w14:textId="77777777" w:rsidR="00A61CD0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25" w:name="_Toc498444011"/>
      <w:bookmarkStart w:id="26" w:name="_Toc498444167"/>
      <w:bookmarkStart w:id="27" w:name="_Toc498444562"/>
      <w:bookmarkStart w:id="28" w:name="_Toc498445136"/>
      <w:bookmarkStart w:id="29" w:name="_Toc498446110"/>
      <w:bookmarkStart w:id="30" w:name="_Toc498446420"/>
      <w:bookmarkStart w:id="31" w:name="_Toc498447947"/>
      <w:r w:rsidRPr="0018184B">
        <w:rPr>
          <w:rFonts w:cs="Times New Roman"/>
          <w:color w:val="000000" w:themeColor="text1"/>
          <w:sz w:val="32"/>
        </w:rPr>
        <w:t xml:space="preserve">1.3 </w:t>
      </w:r>
      <w:r w:rsidR="001D0F74" w:rsidRPr="0018184B">
        <w:rPr>
          <w:rFonts w:cs="Times New Roman"/>
          <w:color w:val="000000" w:themeColor="text1"/>
          <w:sz w:val="32"/>
        </w:rPr>
        <w:t>Definície</w:t>
      </w:r>
      <w:r w:rsidR="007D53B7" w:rsidRPr="0018184B">
        <w:rPr>
          <w:rFonts w:cs="Times New Roman"/>
          <w:color w:val="000000" w:themeColor="text1"/>
          <w:sz w:val="32"/>
        </w:rPr>
        <w:t>, akronymy</w:t>
      </w:r>
      <w:r w:rsidR="001D0F74" w:rsidRPr="0018184B">
        <w:rPr>
          <w:rFonts w:cs="Times New Roman"/>
          <w:color w:val="000000" w:themeColor="text1"/>
          <w:sz w:val="32"/>
        </w:rPr>
        <w:t xml:space="preserve"> a skratk</w:t>
      </w:r>
      <w:bookmarkEnd w:id="25"/>
      <w:bookmarkEnd w:id="26"/>
      <w:bookmarkEnd w:id="27"/>
      <w:bookmarkEnd w:id="28"/>
      <w:r w:rsidR="00D03962" w:rsidRPr="0018184B">
        <w:rPr>
          <w:rFonts w:cs="Times New Roman"/>
          <w:color w:val="000000" w:themeColor="text1"/>
          <w:sz w:val="32"/>
        </w:rPr>
        <w:t>y</w:t>
      </w:r>
      <w:bookmarkEnd w:id="29"/>
      <w:bookmarkEnd w:id="30"/>
      <w:bookmarkEnd w:id="31"/>
    </w:p>
    <w:p w14:paraId="6F271F99" w14:textId="63CC0A69" w:rsidR="00D03962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tbl>
      <w:tblPr>
        <w:tblStyle w:val="TableGrid"/>
        <w:tblW w:w="0" w:type="auto"/>
        <w:tblInd w:w="-108" w:type="dxa"/>
        <w:tblLook w:val="04A0" w:firstRow="1" w:lastRow="0" w:firstColumn="1" w:lastColumn="0" w:noHBand="0" w:noVBand="1"/>
      </w:tblPr>
      <w:tblGrid>
        <w:gridCol w:w="1365"/>
        <w:gridCol w:w="8424"/>
      </w:tblGrid>
      <w:tr w:rsidR="0018184B" w:rsidRPr="0018184B" w14:paraId="77F48252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28E69F6" w14:textId="2A9F804E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CIT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C83D0F7" w14:textId="0808450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Centrum informačných technológií</w:t>
            </w:r>
          </w:p>
        </w:tc>
      </w:tr>
      <w:tr w:rsidR="0018184B" w:rsidRPr="0018184B" w14:paraId="5C791790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7A3887E2" w14:textId="4409F02D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súčasť</w:t>
            </w: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 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65C1F24B" w14:textId="238EF73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univerzita sa delí na menšie celky (katedry, fakulty)</w:t>
            </w:r>
          </w:p>
        </w:tc>
      </w:tr>
      <w:tr w:rsidR="0018184B" w:rsidRPr="0018184B" w14:paraId="77F36DDB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C89D3DE" w14:textId="4C4FBEE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prerekvizita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3E91BC59" w14:textId="62A38B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povinnosť, ktorá musí byť splnená pred absolvovaním kurzu</w:t>
            </w:r>
          </w:p>
        </w:tc>
      </w:tr>
      <w:tr w:rsidR="0018184B" w:rsidRPr="0018184B" w14:paraId="5948119A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50CA6E5B" w14:textId="08F8E01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id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0F88662" w14:textId="75B80429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identifikácia konkrétneho používateľa</w:t>
            </w:r>
          </w:p>
        </w:tc>
      </w:tr>
      <w:tr w:rsidR="0018184B" w:rsidRPr="0018184B" w14:paraId="7E372E9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CD81D09" w14:textId="4EBACB6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PHP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49DEAA46" w14:textId="2E8AD9D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PHP: Hypertext Preprocessor (programovací jazyk používaný najmä pre vývoj webových aplikácií)</w:t>
            </w:r>
          </w:p>
        </w:tc>
      </w:tr>
      <w:tr w:rsidR="0018184B" w:rsidRPr="0018184B" w14:paraId="14D5CB9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60478E2" w14:textId="6F19BC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CSS3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49E37F7" w14:textId="77FE62D4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Cascading Style Sheet (technológia na jednotné štýlovanie obsahu HTML dokumentu)</w:t>
            </w:r>
          </w:p>
        </w:tc>
      </w:tr>
      <w:tr w:rsidR="0018184B" w:rsidRPr="0018184B" w14:paraId="6D50535F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8F0E115" w14:textId="4953210B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HTML5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7BF7D26B" w14:textId="48ABD82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Hyper Text Markup Language (značkový jazyk určený na tvorbu webových dokumentov a iných informácií zobraziteľných vo webovom prehliadači)</w:t>
            </w:r>
          </w:p>
        </w:tc>
      </w:tr>
      <w:tr w:rsidR="0018184B" w:rsidRPr="0018184B" w14:paraId="383256B4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54FA719" w14:textId="27B0669F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MySQL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BCA3A7C" w14:textId="1FD50C37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My Structured Query Language (relačný databázový server)</w:t>
            </w:r>
          </w:p>
        </w:tc>
      </w:tr>
      <w:tr w:rsidR="0018184B" w:rsidRPr="0018184B" w14:paraId="11C93D8C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D9B5122" w14:textId="66212991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Symfony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0A84554E" w14:textId="747760F8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framework pre jazyk PHP</w:t>
            </w:r>
          </w:p>
        </w:tc>
      </w:tr>
      <w:tr w:rsidR="0018184B" w:rsidRPr="0018184B" w14:paraId="49DA26A5" w14:textId="77777777" w:rsidTr="00D03962"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2463AFFF" w14:textId="5D3574C2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b/>
                <w:color w:val="000000" w:themeColor="text1"/>
                <w:sz w:val="22"/>
              </w:rPr>
              <w:t>framework</w:t>
            </w:r>
          </w:p>
        </w:tc>
        <w:tc>
          <w:tcPr>
            <w:tcW w:w="8424" w:type="dxa"/>
            <w:tcBorders>
              <w:top w:val="nil"/>
              <w:left w:val="nil"/>
              <w:bottom w:val="nil"/>
              <w:right w:val="nil"/>
            </w:tcBorders>
          </w:tcPr>
          <w:p w14:paraId="1F6391B9" w14:textId="22CFF2C5" w:rsidR="00D03962" w:rsidRPr="0018184B" w:rsidRDefault="00D03962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softvérová štruktúra, ktorá slúži ako podpora pri programovaní</w:t>
            </w:r>
          </w:p>
        </w:tc>
      </w:tr>
    </w:tbl>
    <w:p w14:paraId="1D4365C9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DA4866B" w14:textId="77777777" w:rsidR="00074046" w:rsidRPr="0018184B" w:rsidRDefault="0007404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48FB054" w14:textId="55810AE5" w:rsidR="009B2315" w:rsidRPr="0018184B" w:rsidRDefault="00DD507F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32" w:name="_Toc498444012"/>
      <w:bookmarkStart w:id="33" w:name="_Toc498444168"/>
      <w:bookmarkStart w:id="34" w:name="_Toc498444563"/>
      <w:bookmarkStart w:id="35" w:name="_Toc498445137"/>
      <w:bookmarkStart w:id="36" w:name="_Toc498446111"/>
      <w:bookmarkStart w:id="37" w:name="_Toc498446421"/>
      <w:bookmarkStart w:id="38" w:name="_Toc498447948"/>
      <w:r w:rsidRPr="0018184B">
        <w:rPr>
          <w:rFonts w:cs="Times New Roman"/>
          <w:color w:val="000000" w:themeColor="text1"/>
          <w:sz w:val="32"/>
        </w:rPr>
        <w:t xml:space="preserve">1.4 </w:t>
      </w:r>
      <w:r w:rsidR="00074046" w:rsidRPr="0018184B">
        <w:rPr>
          <w:rFonts w:cs="Times New Roman"/>
          <w:color w:val="000000" w:themeColor="text1"/>
          <w:sz w:val="32"/>
        </w:rPr>
        <w:t>Prehľad zvyšku dokumentu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1BC4C44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76C3CFD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lang w:val="en-US"/>
        </w:rPr>
        <w:t>V druhej sekcii sa nach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ádzajú referencie. </w:t>
      </w:r>
      <w:r w:rsidR="00131137" w:rsidRPr="0018184B">
        <w:rPr>
          <w:rFonts w:ascii="Times New Roman" w:hAnsi="Times New Roman" w:cs="Times New Roman"/>
          <w:color w:val="000000" w:themeColor="text1"/>
          <w:sz w:val="22"/>
        </w:rPr>
        <w:t>V tretej sekcii je obsiahnutý popis dekompozície, teda dekompozícia modulov, konkurentných procesov a dát. Štvrtá sekcia obsahuje popis závislostí systému. Piata sekcia popisuje rozhranie modulov a procesov. V šiestej sekcii je načrtnutý detailný dizajn aplikácie.</w:t>
      </w:r>
    </w:p>
    <w:p w14:paraId="3E6C91C6" w14:textId="77777777" w:rsidR="00022F0D" w:rsidRPr="0018184B" w:rsidRDefault="00022F0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2"/>
          <w:szCs w:val="24"/>
          <w:lang w:val="en-US"/>
        </w:rPr>
      </w:pPr>
    </w:p>
    <w:p w14:paraId="2BBA3AE1" w14:textId="77777777" w:rsidR="00D03962" w:rsidRPr="0018184B" w:rsidRDefault="00D03962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bookmarkStart w:id="39" w:name="_Toc498444013"/>
      <w:bookmarkStart w:id="40" w:name="_Toc498444169"/>
      <w:bookmarkStart w:id="41" w:name="_Toc498444564"/>
      <w:bookmarkStart w:id="42" w:name="_Toc498445138"/>
      <w:r w:rsidRPr="0018184B">
        <w:rPr>
          <w:rFonts w:cs="Times New Roman"/>
          <w:color w:val="000000" w:themeColor="text1"/>
          <w:sz w:val="40"/>
        </w:rPr>
        <w:br w:type="page"/>
      </w:r>
    </w:p>
    <w:p w14:paraId="32E67FD3" w14:textId="78B4E371" w:rsidR="009B231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43" w:name="_Toc498444014"/>
      <w:bookmarkStart w:id="44" w:name="_Toc498444170"/>
      <w:bookmarkStart w:id="45" w:name="_Toc498444565"/>
      <w:bookmarkStart w:id="46" w:name="_Toc498445139"/>
      <w:bookmarkStart w:id="47" w:name="_Toc498446112"/>
      <w:bookmarkStart w:id="48" w:name="_Toc498446422"/>
      <w:bookmarkStart w:id="49" w:name="_Toc498447949"/>
      <w:bookmarkEnd w:id="39"/>
      <w:bookmarkEnd w:id="40"/>
      <w:bookmarkEnd w:id="41"/>
      <w:bookmarkEnd w:id="42"/>
      <w:r w:rsidRPr="0018184B">
        <w:rPr>
          <w:rFonts w:cs="Times New Roman"/>
          <w:color w:val="000000" w:themeColor="text1"/>
          <w:sz w:val="40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9B2315" w:rsidRPr="0018184B">
        <w:rPr>
          <w:rFonts w:cs="Times New Roman"/>
          <w:color w:val="000000" w:themeColor="text1"/>
          <w:sz w:val="40"/>
        </w:rPr>
        <w:t>Popis dekompozície</w:t>
      </w:r>
      <w:bookmarkEnd w:id="43"/>
      <w:bookmarkEnd w:id="44"/>
      <w:bookmarkEnd w:id="45"/>
      <w:bookmarkEnd w:id="46"/>
      <w:bookmarkEnd w:id="47"/>
      <w:bookmarkEnd w:id="48"/>
      <w:bookmarkEnd w:id="49"/>
    </w:p>
    <w:p w14:paraId="4FC2A169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8B7183A" w14:textId="77777777" w:rsidR="00742D7D" w:rsidRPr="0018184B" w:rsidRDefault="00742D7D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implementuje tzv. </w:t>
      </w:r>
      <w:r w:rsidRPr="0018184B">
        <w:rPr>
          <w:rFonts w:ascii="Times New Roman" w:hAnsi="Times New Roman" w:cs="Times New Roman"/>
          <w:i/>
          <w:color w:val="000000" w:themeColor="text1"/>
          <w:sz w:val="22"/>
        </w:rPr>
        <w:t>Model-view-controller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softwarovú architektúru, ktorá rozdeľuje dátový model aplikácie, používateľské rozhranie a riadiacu logiku do troch nezávislých komponentov tak, že modifikácia niektorého z nich má len minimálny vplyv na ostatné.</w:t>
      </w:r>
    </w:p>
    <w:p w14:paraId="2329562B" w14:textId="77777777" w:rsidR="00742D7D" w:rsidRPr="0018184B" w:rsidRDefault="00E84C9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97CCAB" wp14:editId="039397B0">
                <wp:simplePos x="0" y="0"/>
                <wp:positionH relativeFrom="column">
                  <wp:posOffset>280035</wp:posOffset>
                </wp:positionH>
                <wp:positionV relativeFrom="paragraph">
                  <wp:posOffset>3360420</wp:posOffset>
                </wp:positionV>
                <wp:extent cx="5655310" cy="175260"/>
                <wp:effectExtent l="0" t="0" r="0" b="0"/>
                <wp:wrapTopAndBottom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E956C" w14:textId="666345AE" w:rsidR="001E18E4" w:rsidRPr="00E84C94" w:rsidRDefault="001E18E4" w:rsidP="00E84C94">
                            <w:pPr>
                              <w:pStyle w:val="NoSpacing"/>
                              <w:jc w:val="center"/>
                              <w:rPr>
                                <w:i/>
                                <w:noProof/>
                                <w:sz w:val="16"/>
                              </w:rPr>
                            </w:pP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Obrázok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begin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instrText xml:space="preserve"> SEQ Obrázok \* ARABIC </w:instrTex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separate"/>
                            </w:r>
                            <w:r>
                              <w:rPr>
                                <w:i/>
                                <w:noProof/>
                                <w:sz w:val="20"/>
                              </w:rPr>
                              <w:t>1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fldChar w:fldCharType="end"/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0"/>
                              </w:rPr>
                              <w:t xml:space="preserve">- </w:t>
                            </w:r>
                            <w:r w:rsidRPr="00E84C94">
                              <w:rPr>
                                <w:i/>
                                <w:sz w:val="20"/>
                              </w:rPr>
                              <w:t xml:space="preserve">Mode-view-controller softwarová </w:t>
                            </w:r>
                            <w:r w:rsidRPr="009079AE">
                              <w:rPr>
                                <w:rStyle w:val="PopisobrazkuChar"/>
                              </w:rPr>
                              <w:t>architektúra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7CCAB" id="_x0000_t202" coordsize="21600,21600" o:spt="202" path="m0,0l0,21600,21600,21600,21600,0xe">
                <v:stroke joinstyle="miter"/>
                <v:path gradientshapeok="t" o:connecttype="rect"/>
              </v:shapetype>
              <v:shape id="Textové pole 3" o:spid="_x0000_s1026" type="#_x0000_t202" style="position:absolute;left:0;text-align:left;margin-left:22.05pt;margin-top:264.6pt;width:445.3pt;height:13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" stroked="f">
                <v:textbox style="mso-fit-shape-to-text:t" inset="0,0,0,0">
                  <w:txbxContent>
                    <w:p w14:paraId="4F9E956C" w14:textId="666345AE" w:rsidR="001E18E4" w:rsidRPr="00E84C94" w:rsidRDefault="001E18E4" w:rsidP="00E84C94">
                      <w:pPr>
                        <w:pStyle w:val="NoSpacing"/>
                        <w:jc w:val="center"/>
                        <w:rPr>
                          <w:i/>
                          <w:noProof/>
                          <w:sz w:val="16"/>
                        </w:rPr>
                      </w:pPr>
                      <w:r w:rsidRPr="00E84C94">
                        <w:rPr>
                          <w:i/>
                          <w:sz w:val="20"/>
                        </w:rPr>
                        <w:t xml:space="preserve">Obrázok </w:t>
                      </w:r>
                      <w:r w:rsidRPr="00E84C94">
                        <w:rPr>
                          <w:i/>
                          <w:sz w:val="20"/>
                        </w:rPr>
                        <w:fldChar w:fldCharType="begin"/>
                      </w:r>
                      <w:r w:rsidRPr="00E84C94">
                        <w:rPr>
                          <w:i/>
                          <w:sz w:val="20"/>
                        </w:rPr>
                        <w:instrText xml:space="preserve"> SEQ Obrázok \* ARABIC </w:instrText>
                      </w:r>
                      <w:r w:rsidRPr="00E84C94">
                        <w:rPr>
                          <w:i/>
                          <w:sz w:val="20"/>
                        </w:rPr>
                        <w:fldChar w:fldCharType="separate"/>
                      </w:r>
                      <w:r>
                        <w:rPr>
                          <w:i/>
                          <w:noProof/>
                          <w:sz w:val="20"/>
                        </w:rPr>
                        <w:t>1</w:t>
                      </w:r>
                      <w:r w:rsidRPr="00E84C94">
                        <w:rPr>
                          <w:i/>
                          <w:sz w:val="20"/>
                        </w:rPr>
                        <w:fldChar w:fldCharType="end"/>
                      </w:r>
                      <w:r w:rsidRPr="00E84C94">
                        <w:rPr>
                          <w:i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sz w:val="20"/>
                        </w:rPr>
                        <w:t xml:space="preserve">- </w:t>
                      </w:r>
                      <w:r w:rsidRPr="00E84C94">
                        <w:rPr>
                          <w:i/>
                          <w:sz w:val="20"/>
                        </w:rPr>
                        <w:t xml:space="preserve">Mode-view-controller softwarová </w:t>
                      </w:r>
                      <w:r w:rsidRPr="009079AE">
                        <w:rPr>
                          <w:rStyle w:val="PopisobrazkuChar"/>
                        </w:rPr>
                        <w:t>architektúra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2A5"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anchor distT="0" distB="0" distL="114300" distR="114300" simplePos="0" relativeHeight="251656192" behindDoc="1" locked="0" layoutInCell="1" allowOverlap="1" wp14:anchorId="502EED10" wp14:editId="33496C82">
            <wp:simplePos x="0" y="0"/>
            <wp:positionH relativeFrom="margin">
              <wp:posOffset>286385</wp:posOffset>
            </wp:positionH>
            <wp:positionV relativeFrom="paragraph">
              <wp:posOffset>318770</wp:posOffset>
            </wp:positionV>
            <wp:extent cx="5655310" cy="2914650"/>
            <wp:effectExtent l="0" t="0" r="2540" b="0"/>
            <wp:wrapTopAndBottom/>
            <wp:docPr id="1" name="Obrázok 1" descr="C:\Users\Danka\AppData\Local\Microsoft\Windows\INetCache\Content.Word\struktura modulov.png" title="Obrázok 1: Mode-view-controller softwarová architektú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ka\AppData\Local\Microsoft\Windows\INetCache\Content.Word\struktura modulo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7515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52768B8" w14:textId="77777777" w:rsidR="00E172A5" w:rsidRPr="0018184B" w:rsidRDefault="00E172A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BC0F392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</w:rPr>
      </w:pPr>
      <w:bookmarkStart w:id="50" w:name="_Toc498444015"/>
      <w:bookmarkStart w:id="51" w:name="_Toc498444171"/>
      <w:bookmarkStart w:id="52" w:name="_Toc498444566"/>
      <w:bookmarkStart w:id="53" w:name="_Toc498445140"/>
      <w:bookmarkStart w:id="54" w:name="_Toc498446113"/>
      <w:bookmarkStart w:id="55" w:name="_Toc498446423"/>
      <w:r>
        <w:rPr>
          <w:rFonts w:cs="Times New Roman"/>
          <w:color w:val="000000" w:themeColor="text1"/>
          <w:sz w:val="32"/>
        </w:rPr>
        <w:br w:type="page"/>
      </w:r>
    </w:p>
    <w:p w14:paraId="23E91644" w14:textId="7AE55A2A" w:rsidR="009B2315" w:rsidRPr="0018184B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6" w:name="_Toc498447950"/>
      <w:r w:rsidRPr="0018184B">
        <w:rPr>
          <w:rFonts w:cs="Times New Roman"/>
          <w:color w:val="000000" w:themeColor="text1"/>
          <w:sz w:val="32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</w:rPr>
        <w:t xml:space="preserve">.1 </w:t>
      </w:r>
      <w:r w:rsidR="009B2315" w:rsidRPr="0018184B">
        <w:rPr>
          <w:rFonts w:cs="Times New Roman"/>
          <w:color w:val="000000" w:themeColor="text1"/>
          <w:sz w:val="32"/>
        </w:rPr>
        <w:t>Dekompozícia modulov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007E3C1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9B92DAC" w14:textId="77777777" w:rsidR="009B2315" w:rsidRPr="0018184B" w:rsidRDefault="009B2315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Aplikácia bude rozdelená na niekoľko modulov.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Dve z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ákladné časti 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budú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administrácia kurzov a</w:t>
      </w:r>
      <w:r w:rsidR="0049745B" w:rsidRPr="0018184B">
        <w:rPr>
          <w:rFonts w:ascii="Times New Roman" w:hAnsi="Times New Roman" w:cs="Times New Roman"/>
          <w:color w:val="000000" w:themeColor="text1"/>
          <w:sz w:val="22"/>
        </w:rPr>
        <w:t> prihlasovanie na kurzy.</w:t>
      </w:r>
      <w:r w:rsidR="00AB6E06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019C8B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8352AC2" w14:textId="77777777" w:rsidR="00E47EEB" w:rsidRPr="0018184B" w:rsidRDefault="00E47EE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AB62300" w14:textId="7A8C8B77" w:rsidR="00E47EEB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57" w:name="_Toc498444016"/>
      <w:bookmarkStart w:id="58" w:name="_Toc498444172"/>
      <w:bookmarkStart w:id="59" w:name="_Toc498444567"/>
      <w:bookmarkStart w:id="60" w:name="_Toc498445141"/>
      <w:bookmarkStart w:id="61" w:name="_Toc498446114"/>
      <w:bookmarkStart w:id="62" w:name="_Toc498446424"/>
      <w:bookmarkStart w:id="63" w:name="_Toc498447951"/>
      <w:r w:rsidRPr="0018184B">
        <w:rPr>
          <w:rFonts w:cs="Times New Roman"/>
          <w:color w:val="000000" w:themeColor="text1"/>
          <w:sz w:val="32"/>
        </w:rPr>
        <w:t>2</w:t>
      </w:r>
      <w:r w:rsidR="00E47EEB" w:rsidRPr="0018184B">
        <w:rPr>
          <w:rFonts w:cs="Times New Roman"/>
          <w:color w:val="000000" w:themeColor="text1"/>
          <w:sz w:val="32"/>
        </w:rPr>
        <w:t>.1.1 Kontroléry</w:t>
      </w:r>
      <w:bookmarkEnd w:id="57"/>
      <w:bookmarkEnd w:id="58"/>
      <w:bookmarkEnd w:id="59"/>
      <w:bookmarkEnd w:id="60"/>
      <w:bookmarkEnd w:id="61"/>
      <w:bookmarkEnd w:id="62"/>
      <w:bookmarkEnd w:id="63"/>
    </w:p>
    <w:p w14:paraId="48699EA0" w14:textId="77777777" w:rsidR="00AB6E06" w:rsidRPr="0018184B" w:rsidRDefault="00AB6E0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F741FC" w14:textId="77777777" w:rsidR="00004874" w:rsidRPr="0018184B" w:rsidRDefault="00930E6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V závislosti od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používateľských rolí bude systém implementovať 5 rôznych kontrolérov (ktoré 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 xml:space="preserve">budú 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>sprostredkúva</w:t>
      </w:r>
      <w:r w:rsidR="00D313C7" w:rsidRPr="0018184B">
        <w:rPr>
          <w:rFonts w:ascii="Times New Roman" w:hAnsi="Times New Roman" w:cs="Times New Roman"/>
          <w:color w:val="000000" w:themeColor="text1"/>
          <w:sz w:val="22"/>
        </w:rPr>
        <w:t>ť</w:t>
      </w:r>
      <w:r w:rsidR="00004874" w:rsidRPr="0018184B">
        <w:rPr>
          <w:rFonts w:ascii="Times New Roman" w:hAnsi="Times New Roman" w:cs="Times New Roman"/>
          <w:color w:val="000000" w:themeColor="text1"/>
          <w:sz w:val="22"/>
        </w:rPr>
        <w:t xml:space="preserve"> prenos externých udalostí zvonka do vnútra systému a naopak).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26AB1C91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D73AD1D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Prihlásený používateľ</w:t>
      </w:r>
    </w:p>
    <w:p w14:paraId="29C4DB1F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1706D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36"/>
        </w:rPr>
      </w:pPr>
      <w:r w:rsidRPr="0018184B">
        <w:rPr>
          <w:rFonts w:ascii="Times New Roman" w:hAnsi="Times New Roman" w:cs="Times New Roman"/>
          <w:color w:val="000000" w:themeColor="text1"/>
          <w:sz w:val="22"/>
          <w:szCs w:val="22"/>
        </w:rPr>
        <w:t>Koncový používateľ, ktorý si môže prezerať a filtrovať všetky kurzy. Môže prejaviť záujem o absolvovanie niektorého kurzu v budúcnosti. Prihlasuje sa na vypísané kurzy, alebo sa odhlasuje z kurzov, na ktoré sa zapísal. Môže kontaktovať školiteľa prostredníctvom e-mailu. Nemá možnosť vidieť žiadne informácie o ostatných koncových používateľoch a ani nemôže meniť informácie o kurzoch, ktoré už absolvoval.</w:t>
      </w:r>
    </w:p>
    <w:p w14:paraId="0E6DF9AA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2C0FB1E6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</w:t>
      </w:r>
    </w:p>
    <w:p w14:paraId="71287C18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92D8D8B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termín kurzu, ktorý mu bol pridelený garantom kurzu a bude ho viesť. Môže prihlasovať a odhlasovať používateľov na kurz, alebo ich kontaktovať. Tiež môže tlačiť automaticky generované dokumenty (zoznam prihlásených na kurz a certifikáty o absolvovaní kurzu) vo formáte pdf.</w:t>
      </w:r>
    </w:p>
    <w:p w14:paraId="239BEBD5" w14:textId="77777777" w:rsidR="00625722" w:rsidRPr="0018184B" w:rsidRDefault="00625722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B31828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</w:t>
      </w:r>
    </w:p>
    <w:p w14:paraId="04B27ED7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EB8BC72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ktorý je zodpovedný za jemu pridelený kurz, prípadne viac kurzov, subadministrátorom. Jeho úlohou je vypisovať termíny školení a prideľovať im jednotlivých školiteľov (má možnosť priradiť ako školiteľa aj samého seba) a vypisovať základné informácie o kurze – anotácia, požiadavky, prerekvizity.</w:t>
      </w:r>
    </w:p>
    <w:p w14:paraId="2022400D" w14:textId="77777777" w:rsidR="00542EEA" w:rsidRPr="0018184B" w:rsidRDefault="00542EE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CFFF602" w14:textId="77777777" w:rsidR="009F6C6A" w:rsidRPr="0018184B" w:rsidRDefault="009F6C6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</w:t>
      </w:r>
    </w:p>
    <w:p w14:paraId="628D88E9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ACA38D8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Používateľ, ktorého právomoci sa pohybujú len v rámci jednej súčasti a nemôže zasahovať do správy kurzov a používateľov, ktorí patria do inej súčasti. Jeho úlohou je určovať garantov kurzov, vytvárať nové kurzy a upravovať už existujúce kurzy.</w:t>
      </w:r>
    </w:p>
    <w:p w14:paraId="6AF3AD61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14F4645" w14:textId="77777777" w:rsidR="00C23E0A" w:rsidRPr="0018184B" w:rsidRDefault="00C23E0A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</w:t>
      </w:r>
    </w:p>
    <w:p w14:paraId="79478B6C" w14:textId="77777777" w:rsidR="006B081E" w:rsidRPr="0018184B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F0B6CEF" w14:textId="679CD749" w:rsidR="006E5C33" w:rsidRPr="00C17E09" w:rsidRDefault="006B081E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Hierarchicky najvyššia používateľská rola, ktorá má na starosti chod celého systému. Má všetky právomoci na správu používateľov a kurzov. Jeho úlohou je určovať subadministrátorov, dohliadať na aktuálnosť a správnosť informácií a pomáhať riešiť prípadné problémy.</w:t>
      </w:r>
      <w:bookmarkStart w:id="64" w:name="_Toc498444029"/>
      <w:bookmarkStart w:id="65" w:name="_Toc498444185"/>
      <w:bookmarkStart w:id="66" w:name="_Toc498444568"/>
    </w:p>
    <w:p w14:paraId="1C29D577" w14:textId="77777777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67" w:name="_Toc498445142"/>
      <w:bookmarkStart w:id="68" w:name="_Toc498446115"/>
      <w:bookmarkStart w:id="69" w:name="_Toc498446425"/>
    </w:p>
    <w:p w14:paraId="6923A3EE" w14:textId="77777777" w:rsidR="00C17E09" w:rsidRDefault="00C17E09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6"/>
          <w:lang w:val="en-US"/>
        </w:rPr>
      </w:pPr>
      <w:r>
        <w:rPr>
          <w:rFonts w:cs="Times New Roman"/>
          <w:color w:val="000000" w:themeColor="text1"/>
          <w:sz w:val="32"/>
          <w:lang w:val="en-US"/>
        </w:rPr>
        <w:br w:type="page"/>
      </w:r>
    </w:p>
    <w:p w14:paraId="25B846BF" w14:textId="77777777" w:rsidR="00A61CD0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  <w:bookmarkStart w:id="70" w:name="_Toc498447952"/>
      <w:r w:rsidRPr="0018184B">
        <w:rPr>
          <w:rFonts w:cs="Times New Roman"/>
          <w:color w:val="000000" w:themeColor="text1"/>
          <w:sz w:val="32"/>
          <w:lang w:val="en-US"/>
        </w:rPr>
        <w:lastRenderedPageBreak/>
        <w:t>2</w:t>
      </w:r>
      <w:r w:rsidR="00DD507F" w:rsidRPr="0018184B">
        <w:rPr>
          <w:rFonts w:cs="Times New Roman"/>
          <w:color w:val="000000" w:themeColor="text1"/>
          <w:sz w:val="32"/>
          <w:lang w:val="en-US"/>
        </w:rPr>
        <w:t>.2 Dekompozícia dát</w:t>
      </w:r>
      <w:bookmarkEnd w:id="64"/>
      <w:bookmarkEnd w:id="65"/>
      <w:bookmarkEnd w:id="66"/>
      <w:bookmarkEnd w:id="67"/>
      <w:bookmarkEnd w:id="68"/>
      <w:bookmarkEnd w:id="69"/>
      <w:bookmarkEnd w:id="70"/>
      <w:r w:rsidR="00DD507F" w:rsidRPr="0018184B">
        <w:rPr>
          <w:rFonts w:cs="Times New Roman"/>
          <w:color w:val="000000" w:themeColor="text1"/>
          <w:sz w:val="32"/>
          <w:lang w:val="en-US"/>
        </w:rPr>
        <w:t xml:space="preserve"> </w:t>
      </w:r>
      <w:bookmarkStart w:id="71" w:name="_Toc498444030"/>
      <w:bookmarkStart w:id="72" w:name="_Toc498444186"/>
      <w:bookmarkStart w:id="73" w:name="_Toc498444569"/>
      <w:bookmarkStart w:id="74" w:name="_Toc498445143"/>
      <w:bookmarkStart w:id="75" w:name="_Toc498446116"/>
      <w:bookmarkStart w:id="76" w:name="_Toc498446426"/>
    </w:p>
    <w:p w14:paraId="338860E5" w14:textId="02010A33" w:rsidR="00C17E09" w:rsidRDefault="00C17E09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  <w:lang w:val="en-US"/>
        </w:rPr>
      </w:pPr>
    </w:p>
    <w:p w14:paraId="28A67674" w14:textId="77777777" w:rsidR="00A61CD0" w:rsidRDefault="00D03962" w:rsidP="00A61CD0">
      <w:pPr>
        <w:pStyle w:val="Heading2"/>
        <w:spacing w:before="0" w:line="276" w:lineRule="auto"/>
        <w:jc w:val="both"/>
      </w:pPr>
      <w:bookmarkStart w:id="77" w:name="_Toc498447953"/>
      <w:r w:rsidRPr="00C17E09">
        <w:t>2</w:t>
      </w:r>
      <w:r w:rsidR="00DD507F" w:rsidRPr="00C17E09">
        <w:t>.2.1 Databázový model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387F6BC2" w14:textId="480BEE88" w:rsidR="00DD507F" w:rsidRPr="00A61CD0" w:rsidRDefault="00DD507F" w:rsidP="00A61CD0">
      <w:pPr>
        <w:pStyle w:val="Heading2"/>
        <w:spacing w:before="0" w:line="276" w:lineRule="auto"/>
        <w:jc w:val="both"/>
      </w:pPr>
    </w:p>
    <w:p w14:paraId="0B55BD88" w14:textId="77777777" w:rsidR="00DD507F" w:rsidRPr="0018184B" w:rsidRDefault="00DD507F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drawing>
          <wp:inline distT="0" distB="0" distL="0" distR="0" wp14:anchorId="563AA4CA" wp14:editId="22D0C788">
            <wp:extent cx="5752465" cy="4486910"/>
            <wp:effectExtent l="19050" t="0" r="635" b="0"/>
            <wp:docPr id="4" name="Obrázok 4" descr="C:\Users\Ada\AppData\Local\Microsoft\Windows\INetCache\Content.Word\entitno_relacny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a\AppData\Local\Microsoft\Windows\INetCache\Content.Word\entitno_relacny_model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48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4CBE4" w14:textId="500DBF2E" w:rsidR="00DD507F" w:rsidRPr="0018184B" w:rsidRDefault="001E18E4" w:rsidP="00A61CD0">
      <w:pPr>
        <w:pStyle w:val="Caption"/>
      </w:pPr>
      <w:r>
        <w:t xml:space="preserve">Obrázok </w:t>
      </w:r>
      <w:r w:rsidR="00DD507F" w:rsidRPr="0018184B">
        <w:t xml:space="preserve"> </w:t>
      </w:r>
      <w:r>
        <w:t>2 -</w:t>
      </w:r>
      <w:r w:rsidR="00DD507F" w:rsidRPr="0018184B">
        <w:t xml:space="preserve"> Entitno-relačný model</w:t>
      </w:r>
      <w:r>
        <w:t xml:space="preserve"> databázy</w:t>
      </w:r>
    </w:p>
    <w:p w14:paraId="171EE098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69AD6F3" w14:textId="49CE5EB8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 xml:space="preserve">Obrázok č. 2 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zobrazuje entitno-relačný model databázy pre aplikáciu Kurzy. Kľúčovými sú tabuľka „users“ (používatelia), „types_of_courses“ (typy kurzov) a „instances_of_courses“ (konkrétne inštancie kurzov, respekt. termíny kurzov). Každý typ kurzu má prideleného garanta, môže obsahovať prerekvizity, ktorými sú iné typy kurzov a patrí  jednej alebo viacerým súčastiam. Súčasti sú v tabuľke „parts“ a každá súčasť má prideleného jedného alebo viac subadministrátorov. Každá konkrétna inštancia kurzu má práve jedného školiteľa a môže sa na ňu prihlásiť toľko používateľov, aká je jej kapacita. Používatelia majú v systéme rozličné roly. Tieto roly sú v tabuľke „roles“. Každý používateľ tiež spadá pod súčasť. Tabuľka „enrolled“ uchováva informácie o tom, či sa používatelia prihlásení na konkrétne inštancie kurzov aj reálne zúčastnili kurzov a úspešne ich absolvovali.</w:t>
      </w:r>
    </w:p>
    <w:p w14:paraId="4D34F6CD" w14:textId="77777777" w:rsidR="00DD507F" w:rsidRPr="0018184B" w:rsidRDefault="00DD507F" w:rsidP="00A61CD0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w:lastRenderedPageBreak/>
        <w:drawing>
          <wp:inline distT="0" distB="0" distL="0" distR="0" wp14:anchorId="3E836055" wp14:editId="511371FF">
            <wp:extent cx="5751195" cy="5285740"/>
            <wp:effectExtent l="0" t="0" r="0" b="0"/>
            <wp:docPr id="5" name="Picture 5" descr="relacny_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cny_mode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FE1A" w14:textId="6B370861" w:rsidR="00DD507F" w:rsidRDefault="001E18E4" w:rsidP="00A61CD0">
      <w:pPr>
        <w:pStyle w:val="Caption"/>
      </w:pPr>
      <w:r>
        <w:t>Obrázok 3 -</w:t>
      </w:r>
      <w:r w:rsidR="00DD507F" w:rsidRPr="0018184B">
        <w:t xml:space="preserve"> Relačný model</w:t>
      </w:r>
      <w:r>
        <w:t xml:space="preserve"> databázy</w:t>
      </w:r>
    </w:p>
    <w:p w14:paraId="0345A1F4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5DCE6F0" w14:textId="29D5DEC1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t>Obrázok 3</w:t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 xml:space="preserve"> predstavuje relačný model databázy, ktorý vznikol transformáciou entitno-relačného modelu. Zobrazuje ako sú dáta uchovávané v jednotlivých tabuľkách.</w:t>
      </w:r>
    </w:p>
    <w:p w14:paraId="76946791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 w:type="page"/>
      </w:r>
    </w:p>
    <w:p w14:paraId="36561279" w14:textId="5520E66F" w:rsidR="00DD507F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78" w:name="_Toc498444031"/>
      <w:bookmarkStart w:id="79" w:name="_Toc498444187"/>
      <w:bookmarkStart w:id="80" w:name="_Toc498444570"/>
      <w:bookmarkStart w:id="81" w:name="_Toc498445144"/>
      <w:bookmarkStart w:id="82" w:name="_Toc498446117"/>
      <w:bookmarkStart w:id="83" w:name="_Toc498446427"/>
      <w:bookmarkStart w:id="84" w:name="_Toc498447954"/>
      <w:r w:rsidRPr="0018184B">
        <w:rPr>
          <w:rFonts w:cs="Times New Roman"/>
          <w:color w:val="000000" w:themeColor="text1"/>
          <w:sz w:val="40"/>
        </w:rPr>
        <w:lastRenderedPageBreak/>
        <w:t>3</w:t>
      </w:r>
      <w:r w:rsidR="00DD507F" w:rsidRPr="0018184B">
        <w:rPr>
          <w:rFonts w:cs="Times New Roman"/>
          <w:color w:val="000000" w:themeColor="text1"/>
          <w:sz w:val="40"/>
        </w:rPr>
        <w:t xml:space="preserve"> Popis závislostí</w:t>
      </w:r>
      <w:bookmarkEnd w:id="78"/>
      <w:bookmarkEnd w:id="79"/>
      <w:bookmarkEnd w:id="80"/>
      <w:bookmarkEnd w:id="81"/>
      <w:bookmarkEnd w:id="82"/>
      <w:bookmarkEnd w:id="83"/>
      <w:bookmarkEnd w:id="84"/>
      <w:r w:rsidR="00DD507F" w:rsidRPr="0018184B">
        <w:rPr>
          <w:rFonts w:cs="Times New Roman"/>
          <w:color w:val="000000" w:themeColor="text1"/>
          <w:sz w:val="40"/>
        </w:rPr>
        <w:t xml:space="preserve"> </w:t>
      </w:r>
    </w:p>
    <w:p w14:paraId="46A22F63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6B5770A" w14:textId="7738A767" w:rsidR="006E5C33" w:rsidRPr="001E18E4" w:rsidRDefault="00D03962" w:rsidP="00A61CD0">
      <w:pPr>
        <w:pStyle w:val="Heading2"/>
        <w:jc w:val="both"/>
        <w:rPr>
          <w:sz w:val="32"/>
          <w:szCs w:val="32"/>
        </w:rPr>
      </w:pPr>
      <w:bookmarkStart w:id="85" w:name="_Toc498444032"/>
      <w:bookmarkStart w:id="86" w:name="_Toc498444188"/>
      <w:bookmarkStart w:id="87" w:name="_Toc498444571"/>
      <w:bookmarkStart w:id="88" w:name="_Toc498445145"/>
      <w:bookmarkStart w:id="89" w:name="_Toc498446118"/>
      <w:bookmarkStart w:id="90" w:name="_Toc498446428"/>
      <w:bookmarkStart w:id="91" w:name="_Toc498447955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.1 Technologické závislosti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301145DB" w14:textId="537B07BD" w:rsidR="00DD507F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Aplikácia je vyvíjaná v programovacích jazykoch PHP, HTML5 a CSS3. Bude bežať na serveri s operačným systémom Debian a využívať relačný databázový server MySQL.</w:t>
      </w:r>
    </w:p>
    <w:p w14:paraId="21B19C7B" w14:textId="77777777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>Pri vývoji sa budú tiež využívať:</w:t>
      </w:r>
    </w:p>
    <w:p w14:paraId="35CCDDD2" w14:textId="5E4F1740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Symfony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vývoj webových aplikácií v jazyku PHP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0F66918A" w14:textId="1B3BCECA" w:rsidR="00DD507F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Twig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  <w:r w:rsidR="001E18E4">
        <w:rPr>
          <w:rFonts w:ascii="Times New Roman" w:hAnsi="Times New Roman" w:cs="Times New Roman"/>
          <w:color w:val="000000" w:themeColor="text1"/>
          <w:sz w:val="22"/>
        </w:rPr>
        <w:tab/>
        <w:t xml:space="preserve">   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>– šablónovací systém, ktorý umožňuje oddeliť aplikačnú vrstvu od prezentačnej vrstvy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,</w:t>
      </w:r>
    </w:p>
    <w:p w14:paraId="1D1086C0" w14:textId="7C72E1D8" w:rsidR="001E18E4" w:rsidRPr="0018184B" w:rsidRDefault="00DD507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E18E4">
        <w:rPr>
          <w:rFonts w:ascii="Times New Roman" w:hAnsi="Times New Roman" w:cs="Times New Roman"/>
          <w:b/>
          <w:color w:val="000000" w:themeColor="text1"/>
          <w:sz w:val="22"/>
        </w:rPr>
        <w:t>Doctrine</w:t>
      </w: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 – framework pre jazyk PHP, ktorý umožňuje abstrahovať databázovú vrstvu a pracovať s dátami ako s objektmi</w:t>
      </w:r>
      <w:r w:rsidR="00A61CD0">
        <w:rPr>
          <w:rFonts w:ascii="Times New Roman" w:hAnsi="Times New Roman" w:cs="Times New Roman"/>
          <w:color w:val="000000" w:themeColor="text1"/>
          <w:sz w:val="22"/>
        </w:rPr>
        <w:t>.</w:t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  <w:r w:rsidR="001E18E4">
        <w:rPr>
          <w:rFonts w:ascii="Times New Roman" w:hAnsi="Times New Roman" w:cs="Times New Roman"/>
          <w:color w:val="000000" w:themeColor="text1"/>
          <w:sz w:val="22"/>
        </w:rPr>
        <w:br/>
      </w:r>
    </w:p>
    <w:p w14:paraId="6D55C4C7" w14:textId="12F609A9" w:rsidR="00DD507F" w:rsidRPr="001E18E4" w:rsidRDefault="001E18E4" w:rsidP="00A61CD0">
      <w:pPr>
        <w:pStyle w:val="Heading2"/>
        <w:jc w:val="both"/>
        <w:rPr>
          <w:sz w:val="32"/>
          <w:szCs w:val="32"/>
        </w:rPr>
      </w:pPr>
      <w:bookmarkStart w:id="92" w:name="_Toc498444033"/>
      <w:bookmarkStart w:id="93" w:name="_Toc498444189"/>
      <w:bookmarkStart w:id="94" w:name="_Toc498447956"/>
      <w:r w:rsidRPr="001E18E4">
        <w:rPr>
          <w:sz w:val="32"/>
          <w:szCs w:val="32"/>
        </w:rPr>
        <w:t>3</w:t>
      </w:r>
      <w:r w:rsidR="00DD507F" w:rsidRPr="001E18E4">
        <w:rPr>
          <w:sz w:val="32"/>
          <w:szCs w:val="32"/>
        </w:rPr>
        <w:t>.2 Prístup do webovej aplikácie</w:t>
      </w:r>
      <w:bookmarkEnd w:id="92"/>
      <w:bookmarkEnd w:id="93"/>
      <w:bookmarkEnd w:id="94"/>
    </w:p>
    <w:p w14:paraId="0CCAC208" w14:textId="77777777" w:rsidR="00A61CD0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 w:rsidR="00DD507F" w:rsidRPr="0018184B">
        <w:rPr>
          <w:rFonts w:ascii="Times New Roman" w:hAnsi="Times New Roman" w:cs="Times New Roman"/>
          <w:color w:val="000000" w:themeColor="text1"/>
          <w:sz w:val="22"/>
        </w:rPr>
        <w:t>Prístup do tejto webovej aplikácie je možný len po prihlásení sa do Integrovaného informačného a komunikačného systému (IIKS) Univerzity Komenského.</w:t>
      </w:r>
      <w:bookmarkStart w:id="95" w:name="_Toc498444017"/>
      <w:bookmarkStart w:id="96" w:name="_Toc498444173"/>
      <w:bookmarkStart w:id="97" w:name="_Toc498444572"/>
      <w:bookmarkStart w:id="98" w:name="_Toc498445146"/>
      <w:bookmarkStart w:id="99" w:name="_Toc498446119"/>
      <w:bookmarkStart w:id="100" w:name="_Toc498446429"/>
    </w:p>
    <w:p w14:paraId="08CBDFF6" w14:textId="59827297" w:rsidR="001E18E4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>
        <w:rPr>
          <w:rFonts w:ascii="Times New Roman" w:hAnsi="Times New Roman" w:cs="Times New Roman"/>
          <w:color w:val="000000" w:themeColor="text1"/>
          <w:sz w:val="22"/>
        </w:rPr>
        <w:br/>
      </w:r>
      <w:r>
        <w:rPr>
          <w:rFonts w:ascii="Times New Roman" w:hAnsi="Times New Roman" w:cs="Times New Roman"/>
          <w:color w:val="000000" w:themeColor="text1"/>
          <w:sz w:val="22"/>
        </w:rPr>
        <w:br/>
      </w:r>
    </w:p>
    <w:p w14:paraId="28E01A90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40"/>
          <w:szCs w:val="32"/>
        </w:rPr>
      </w:pPr>
      <w:r>
        <w:rPr>
          <w:rFonts w:cs="Times New Roman"/>
          <w:color w:val="000000" w:themeColor="text1"/>
          <w:sz w:val="40"/>
        </w:rPr>
        <w:br w:type="page"/>
      </w:r>
    </w:p>
    <w:p w14:paraId="26EE79F3" w14:textId="7D28FF89" w:rsidR="009F4555" w:rsidRPr="0018184B" w:rsidRDefault="00D03962" w:rsidP="00A61CD0">
      <w:pPr>
        <w:pStyle w:val="Heading1"/>
        <w:spacing w:before="0" w:line="276" w:lineRule="auto"/>
        <w:jc w:val="both"/>
        <w:rPr>
          <w:rFonts w:cs="Times New Roman"/>
          <w:color w:val="000000" w:themeColor="text1"/>
          <w:sz w:val="40"/>
        </w:rPr>
      </w:pPr>
      <w:bookmarkStart w:id="101" w:name="_Toc498447957"/>
      <w:r w:rsidRPr="0018184B">
        <w:rPr>
          <w:rFonts w:cs="Times New Roman"/>
          <w:color w:val="000000" w:themeColor="text1"/>
          <w:sz w:val="40"/>
        </w:rPr>
        <w:lastRenderedPageBreak/>
        <w:t>4</w:t>
      </w:r>
      <w:r w:rsidR="00DD507F" w:rsidRPr="0018184B">
        <w:rPr>
          <w:rFonts w:cs="Times New Roman"/>
          <w:color w:val="000000" w:themeColor="text1"/>
          <w:sz w:val="40"/>
        </w:rPr>
        <w:t xml:space="preserve"> </w:t>
      </w:r>
      <w:r w:rsidR="002D6AF0" w:rsidRPr="0018184B">
        <w:rPr>
          <w:rFonts w:cs="Times New Roman"/>
          <w:color w:val="000000" w:themeColor="text1"/>
          <w:sz w:val="40"/>
        </w:rPr>
        <w:t>Popis rozhraní</w:t>
      </w:r>
      <w:bookmarkEnd w:id="95"/>
      <w:bookmarkEnd w:id="96"/>
      <w:bookmarkEnd w:id="97"/>
      <w:bookmarkEnd w:id="98"/>
      <w:bookmarkEnd w:id="99"/>
      <w:bookmarkEnd w:id="100"/>
      <w:bookmarkEnd w:id="101"/>
    </w:p>
    <w:p w14:paraId="25C91E85" w14:textId="77777777" w:rsidR="00EA20A1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66AEE705" w14:textId="77777777" w:rsidR="001D7201" w:rsidRDefault="00D03962" w:rsidP="00A61CD0">
      <w:pPr>
        <w:pStyle w:val="Heading2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02" w:name="_Toc498444018"/>
      <w:bookmarkStart w:id="103" w:name="_Toc498444174"/>
      <w:bookmarkStart w:id="104" w:name="_Toc498444573"/>
      <w:bookmarkStart w:id="105" w:name="_Toc498445147"/>
      <w:bookmarkStart w:id="106" w:name="_Toc498446120"/>
      <w:bookmarkStart w:id="107" w:name="_Toc498446430"/>
      <w:bookmarkStart w:id="108" w:name="_Toc498447958"/>
      <w:r w:rsidRPr="0018184B">
        <w:rPr>
          <w:rFonts w:cs="Times New Roman"/>
          <w:color w:val="000000" w:themeColor="text1"/>
          <w:sz w:val="32"/>
        </w:rPr>
        <w:t>4</w:t>
      </w:r>
      <w:r w:rsidR="00EA20A1" w:rsidRPr="0018184B">
        <w:rPr>
          <w:rFonts w:cs="Times New Roman"/>
          <w:color w:val="000000" w:themeColor="text1"/>
          <w:sz w:val="32"/>
        </w:rPr>
        <w:t>.1 Funkčné rozhrania</w:t>
      </w:r>
      <w:bookmarkEnd w:id="102"/>
      <w:bookmarkEnd w:id="103"/>
      <w:bookmarkEnd w:id="104"/>
      <w:bookmarkEnd w:id="105"/>
      <w:bookmarkEnd w:id="106"/>
      <w:bookmarkEnd w:id="107"/>
    </w:p>
    <w:p w14:paraId="414C5A32" w14:textId="06DB7F8B" w:rsidR="0038229C" w:rsidRPr="00E81DC5" w:rsidRDefault="001E18E4" w:rsidP="00E81DC5">
      <w:pPr>
        <w:rPr>
          <w:rFonts w:cs="Times New Roman"/>
          <w:color w:val="000000" w:themeColor="text1"/>
          <w:sz w:val="28"/>
          <w:szCs w:val="28"/>
        </w:rPr>
      </w:pPr>
      <w:r>
        <w:br/>
      </w:r>
      <w:r w:rsidR="0038229C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>V tejto sekcii dokumentu je popísaná funkcionalita jednotlivých kontrolérov (ich metódy a vstupné a výstupné parametre týchto metód).</w:t>
      </w:r>
      <w:r w:rsidR="00363B1E" w:rsidRPr="00E81DC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Obsahuje tiež triedny diagram detailne zobrazujúci atribúty, metódy a vzťahy medzi jednotlivými triedami.</w:t>
      </w:r>
      <w:bookmarkStart w:id="109" w:name="_Toc498444019"/>
      <w:bookmarkStart w:id="110" w:name="_Toc498444175"/>
      <w:bookmarkStart w:id="111" w:name="_Toc498444574"/>
      <w:bookmarkStart w:id="112" w:name="_Toc498445148"/>
      <w:bookmarkStart w:id="113" w:name="_Toc498446121"/>
      <w:bookmarkStart w:id="114" w:name="_Toc498446431"/>
      <w:bookmarkEnd w:id="108"/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r w:rsidR="00E81DC5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bookmarkStart w:id="115" w:name="_Toc498447959"/>
      <w:r w:rsidR="00E81DC5">
        <w:rPr>
          <w:rFonts w:cs="Times New Roman"/>
          <w:color w:val="000000" w:themeColor="text1"/>
          <w:sz w:val="28"/>
          <w:szCs w:val="28"/>
        </w:rPr>
        <w:br/>
      </w:r>
      <w:r w:rsidR="00D03962" w:rsidRPr="001D7201">
        <w:rPr>
          <w:rFonts w:cs="Times New Roman"/>
          <w:color w:val="000000" w:themeColor="text1"/>
          <w:sz w:val="28"/>
          <w:szCs w:val="28"/>
        </w:rPr>
        <w:t>4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.1.1 Metódy podľa kontrol</w:t>
      </w:r>
      <w:r w:rsidR="009E1CA8" w:rsidRPr="001D7201">
        <w:rPr>
          <w:rFonts w:cs="Times New Roman"/>
          <w:color w:val="000000" w:themeColor="text1"/>
          <w:sz w:val="28"/>
          <w:szCs w:val="28"/>
        </w:rPr>
        <w:t>é</w:t>
      </w:r>
      <w:r w:rsidR="0038229C" w:rsidRPr="001D7201">
        <w:rPr>
          <w:rFonts w:cs="Times New Roman"/>
          <w:color w:val="000000" w:themeColor="text1"/>
          <w:sz w:val="28"/>
          <w:szCs w:val="28"/>
        </w:rPr>
        <w:t>rov</w:t>
      </w:r>
      <w:bookmarkEnd w:id="109"/>
      <w:bookmarkEnd w:id="110"/>
      <w:bookmarkEnd w:id="111"/>
      <w:bookmarkEnd w:id="112"/>
      <w:bookmarkEnd w:id="113"/>
      <w:bookmarkEnd w:id="114"/>
      <w:bookmarkEnd w:id="115"/>
    </w:p>
    <w:p w14:paraId="292D15FE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16" w:name="_Toc498444020"/>
      <w:bookmarkStart w:id="117" w:name="_Toc498444176"/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Bežný používateľ (trieda User)</w:t>
      </w:r>
      <w:bookmarkEnd w:id="116"/>
      <w:bookmarkEnd w:id="117"/>
    </w:p>
    <w:tbl>
      <w:tblPr>
        <w:tblStyle w:val="GridTable1Light"/>
        <w:tblpPr w:leftFromText="141" w:rightFromText="141" w:vertAnchor="text" w:horzAnchor="page" w:tblpX="1270" w:tblpY="62"/>
        <w:tblW w:w="0" w:type="auto"/>
        <w:tblLook w:val="0420" w:firstRow="1" w:lastRow="0" w:firstColumn="0" w:lastColumn="0" w:noHBand="0" w:noVBand="1"/>
      </w:tblPr>
      <w:tblGrid>
        <w:gridCol w:w="4106"/>
        <w:gridCol w:w="4820"/>
      </w:tblGrid>
      <w:tr w:rsidR="001E18E4" w:rsidRPr="0018184B" w14:paraId="57978DD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106" w:type="dxa"/>
            <w:vAlign w:val="center"/>
          </w:tcPr>
          <w:p w14:paraId="7D9F6E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820" w:type="dxa"/>
            <w:vAlign w:val="center"/>
          </w:tcPr>
          <w:p w14:paraId="687124A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4F458B2D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6C29E21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enrollInCourse(Course course): boolean</w:t>
            </w:r>
          </w:p>
        </w:tc>
        <w:tc>
          <w:tcPr>
            <w:tcW w:w="4820" w:type="dxa"/>
            <w:vAlign w:val="center"/>
          </w:tcPr>
          <w:p w14:paraId="1DD2D2B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prihlásenie na konkrétny termín kurzu</w:t>
            </w:r>
          </w:p>
          <w:p w14:paraId="3BEB5C6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615BB610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39F9256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disenrollFromCourse(Course course): boolean</w:t>
            </w:r>
          </w:p>
        </w:tc>
        <w:tc>
          <w:tcPr>
            <w:tcW w:w="4820" w:type="dxa"/>
            <w:vAlign w:val="center"/>
          </w:tcPr>
          <w:p w14:paraId="261D858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odhlásenie z termínu kurzu</w:t>
            </w:r>
          </w:p>
          <w:p w14:paraId="5598C8C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úspešnosť vykonanej akcie</w:t>
            </w:r>
          </w:p>
        </w:tc>
      </w:tr>
      <w:tr w:rsidR="001E18E4" w:rsidRPr="0018184B" w14:paraId="77293BBB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166464F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listMyCourses(): ArrayList&lt;Enrollment&gt;</w:t>
            </w:r>
          </w:p>
        </w:tc>
        <w:tc>
          <w:tcPr>
            <w:tcW w:w="4820" w:type="dxa"/>
            <w:vAlign w:val="center"/>
          </w:tcPr>
          <w:p w14:paraId="248354AB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zapísaných a absolvovaných kurzov</w:t>
            </w:r>
          </w:p>
          <w:p w14:paraId="5D53E94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Enrollment (obsahuje referenciu na kurz, používateľa a informáciu o absolvovaní resp. neabsolvovaní kurzu)</w:t>
            </w:r>
          </w:p>
        </w:tc>
      </w:tr>
      <w:tr w:rsidR="001E18E4" w:rsidRPr="0018184B" w14:paraId="65D90175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03E5673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 xml:space="preserve">listAvailableCourses(): ArrayList&lt;Course&gt; </w:t>
            </w:r>
          </w:p>
        </w:tc>
        <w:tc>
          <w:tcPr>
            <w:tcW w:w="4820" w:type="dxa"/>
            <w:vAlign w:val="center"/>
          </w:tcPr>
          <w:p w14:paraId="12B4E9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vylistovanie všetkých dostupných kurzov, na ktoré sa daný používateľ môže prihlásiť</w:t>
            </w:r>
          </w:p>
          <w:p w14:paraId="416F4C9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16E98ED8" w14:textId="77777777" w:rsidTr="001E18E4">
        <w:trPr>
          <w:trHeight w:val="680"/>
        </w:trPr>
        <w:tc>
          <w:tcPr>
            <w:tcW w:w="4106" w:type="dxa"/>
            <w:vAlign w:val="center"/>
          </w:tcPr>
          <w:p w14:paraId="5119DAD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sendEmail(Supervisor s, String message): void</w:t>
            </w:r>
          </w:p>
        </w:tc>
        <w:tc>
          <w:tcPr>
            <w:tcW w:w="4820" w:type="dxa"/>
            <w:vAlign w:val="center"/>
          </w:tcPr>
          <w:p w14:paraId="67ED552D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kontaktovanie školiteľa prostredníctvom e-mailu</w:t>
            </w:r>
          </w:p>
        </w:tc>
      </w:tr>
    </w:tbl>
    <w:p w14:paraId="09258D51" w14:textId="77777777" w:rsidR="00F87AA1" w:rsidRPr="0018184B" w:rsidRDefault="00F87AA1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0AB23FD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40903FEE" w14:textId="77777777" w:rsidR="0023223B" w:rsidRPr="0018184B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D46AC0" w14:textId="77777777" w:rsidR="006E5C33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18" w:name="_Toc498444021"/>
      <w:bookmarkStart w:id="119" w:name="_Toc498444177"/>
    </w:p>
    <w:p w14:paraId="4AC26BD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1FAFCD0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65A6389" w14:textId="77777777" w:rsidR="001E18E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30FFF0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B84B26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4A9434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C85EF3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27548CD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1ACA5E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7651118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B4D8389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7BBF2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065B40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tbl>
      <w:tblPr>
        <w:tblStyle w:val="GridTable1Light"/>
        <w:tblpPr w:leftFromText="141" w:rightFromText="141" w:vertAnchor="text" w:horzAnchor="page" w:tblpX="1270" w:tblpY="405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47BD2BE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614D41F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6BE83EC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301016D5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F4A7EC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supervisedCourses(): ArrayList&lt;Course&gt;</w:t>
            </w:r>
          </w:p>
        </w:tc>
        <w:tc>
          <w:tcPr>
            <w:tcW w:w="4253" w:type="dxa"/>
            <w:vAlign w:val="center"/>
          </w:tcPr>
          <w:p w14:paraId="27EDAEA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kurzov, ktoré daný školiteľ vedie</w:t>
            </w:r>
          </w:p>
          <w:p w14:paraId="6451C56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540D3A5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448A53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enrolledUsers(Course c): ArrayList&lt;User&gt;</w:t>
            </w:r>
          </w:p>
        </w:tc>
        <w:tc>
          <w:tcPr>
            <w:tcW w:w="4253" w:type="dxa"/>
            <w:vAlign w:val="center"/>
          </w:tcPr>
          <w:p w14:paraId="21F840C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používateľov prihlásených na kurz</w:t>
            </w:r>
          </w:p>
          <w:p w14:paraId="4BD8B7B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User</w:t>
            </w:r>
          </w:p>
        </w:tc>
      </w:tr>
      <w:tr w:rsidR="001E18E4" w:rsidRPr="0018184B" w14:paraId="6E7909A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1A8387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printCertificate(User u, Course c): void</w:t>
            </w:r>
          </w:p>
        </w:tc>
        <w:tc>
          <w:tcPr>
            <w:tcW w:w="4253" w:type="dxa"/>
            <w:vAlign w:val="center"/>
          </w:tcPr>
          <w:p w14:paraId="42F5E5A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tlač certifikátu o absolvovaní kurzu používateľom</w:t>
            </w:r>
          </w:p>
        </w:tc>
      </w:tr>
      <w:tr w:rsidR="001E18E4" w:rsidRPr="0018184B" w14:paraId="7DAC827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474CD9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setAttendance(User u, Course c, boolean attended): void</w:t>
            </w:r>
          </w:p>
        </w:tc>
        <w:tc>
          <w:tcPr>
            <w:tcW w:w="4253" w:type="dxa"/>
            <w:vAlign w:val="center"/>
          </w:tcPr>
          <w:p w14:paraId="7FFF3BF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potvrdenie účasti resp. neúčasti používateľa na kurze</w:t>
            </w:r>
          </w:p>
        </w:tc>
      </w:tr>
      <w:tr w:rsidR="001E18E4" w:rsidRPr="0018184B" w14:paraId="7A97BFE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E1511E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enrollUser(User u, Course c): void</w:t>
            </w:r>
          </w:p>
        </w:tc>
        <w:tc>
          <w:tcPr>
            <w:tcW w:w="4253" w:type="dxa"/>
            <w:vAlign w:val="center"/>
          </w:tcPr>
          <w:p w14:paraId="695B9CB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zápis používateľa na kurz (dá sa využiť napr. ak má používateľ splnené prerekvizity externe)</w:t>
            </w:r>
          </w:p>
        </w:tc>
      </w:tr>
    </w:tbl>
    <w:p w14:paraId="7A03C876" w14:textId="1B0F7A3E" w:rsidR="0023223B" w:rsidRPr="001E18E4" w:rsidRDefault="0023223B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Školiteľ (trieda Supervisor)</w:t>
      </w:r>
      <w:bookmarkEnd w:id="118"/>
      <w:bookmarkEnd w:id="119"/>
    </w:p>
    <w:p w14:paraId="7E2E4A07" w14:textId="77777777" w:rsidR="00BF7329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0DAF5CA" w14:textId="77777777" w:rsidR="00DC073F" w:rsidRPr="0018184B" w:rsidRDefault="00BF7329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ab/>
      </w:r>
      <w:r w:rsidR="0038229C"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1919B2BD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0" w:name="_Toc498444022"/>
      <w:bookmarkStart w:id="121" w:name="_Toc498444178"/>
    </w:p>
    <w:p w14:paraId="09EAADF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B20A424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7E45B08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91EE67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373CAA5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C3204FE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35F6511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59126B6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C86E1AA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D8C36E3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7226D51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EC8A7DF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52DD01FC" w14:textId="77777777" w:rsid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4D5BC56E" w14:textId="787602B2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Garant kurzu (trieda Master)</w:t>
      </w:r>
      <w:bookmarkEnd w:id="120"/>
      <w:bookmarkEnd w:id="121"/>
    </w:p>
    <w:tbl>
      <w:tblPr>
        <w:tblStyle w:val="GridTable1Light"/>
        <w:tblpPr w:leftFromText="141" w:rightFromText="141" w:vertAnchor="text" w:horzAnchor="page" w:tblpX="1270" w:tblpY="16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49EB9F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4947793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560122B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077F93B4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8517553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listCoursesByType(CourseType coursetype): ArrayList&lt;Course&gt;</w:t>
            </w:r>
          </w:p>
        </w:tc>
        <w:tc>
          <w:tcPr>
            <w:tcW w:w="4253" w:type="dxa"/>
            <w:vAlign w:val="center"/>
          </w:tcPr>
          <w:p w14:paraId="480ED24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všetkých termínov daného (typu) kurzu</w:t>
            </w:r>
          </w:p>
          <w:p w14:paraId="7BA5176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pole objektov triedy Course</w:t>
            </w:r>
          </w:p>
        </w:tc>
      </w:tr>
      <w:tr w:rsidR="001E18E4" w:rsidRPr="0018184B" w14:paraId="321097DC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452066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setSupervisor(Supervisor supervisor, Course course): void</w:t>
            </w:r>
          </w:p>
        </w:tc>
        <w:tc>
          <w:tcPr>
            <w:tcW w:w="4253" w:type="dxa"/>
            <w:vAlign w:val="center"/>
          </w:tcPr>
          <w:p w14:paraId="19CB949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školiteľa k termínu kurzu</w:t>
            </w:r>
          </w:p>
        </w:tc>
      </w:tr>
      <w:tr w:rsidR="001E18E4" w:rsidRPr="0018184B" w14:paraId="5AEC565E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19EAA7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setVisibility(CourseType coursetype, boolean visible): void</w:t>
            </w:r>
          </w:p>
        </w:tc>
        <w:tc>
          <w:tcPr>
            <w:tcW w:w="4253" w:type="dxa"/>
            <w:vAlign w:val="center"/>
          </w:tcPr>
          <w:p w14:paraId="7EFD6A84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nastavenie viditeľnosti kurzu</w:t>
            </w:r>
          </w:p>
        </w:tc>
      </w:tr>
      <w:tr w:rsidR="001E18E4" w:rsidRPr="0018184B" w14:paraId="4514B2FB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37BA3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createCourse(Timestamp t, String place, int capacity): Course</w:t>
            </w:r>
          </w:p>
        </w:tc>
        <w:tc>
          <w:tcPr>
            <w:tcW w:w="4253" w:type="dxa"/>
            <w:vAlign w:val="center"/>
          </w:tcPr>
          <w:p w14:paraId="7ECD7A32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termínu kurzu (parametre – dátum, čas, miesto, kapacita)</w:t>
            </w:r>
          </w:p>
          <w:p w14:paraId="2BD5D33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vytvorený objekt triedy Course</w:t>
            </w:r>
          </w:p>
        </w:tc>
      </w:tr>
      <w:tr w:rsidR="001E18E4" w:rsidRPr="0018184B" w14:paraId="7AA585A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623246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deleteCourse(Course course): void</w:t>
            </w:r>
          </w:p>
        </w:tc>
        <w:tc>
          <w:tcPr>
            <w:tcW w:w="4253" w:type="dxa"/>
            <w:vAlign w:val="center"/>
          </w:tcPr>
          <w:p w14:paraId="4D380F0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termínu kurzu</w:t>
            </w:r>
          </w:p>
        </w:tc>
      </w:tr>
    </w:tbl>
    <w:p w14:paraId="41C04343" w14:textId="77777777" w:rsidR="00DC073F" w:rsidRPr="0018184B" w:rsidRDefault="00DC073F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07E13D48" w14:textId="77777777" w:rsidR="0023223B" w:rsidRPr="0018184B" w:rsidRDefault="00EA20A1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66F8A1C2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628EE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12192D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45CAF96" w14:textId="77777777" w:rsidR="00376C34" w:rsidRPr="0018184B" w:rsidRDefault="00376C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C8D7F8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252601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2" w:name="_Toc498444023"/>
      <w:bookmarkStart w:id="123" w:name="_Toc498444179"/>
    </w:p>
    <w:p w14:paraId="0D3E700A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F5CDCE4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A3DA929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A8F623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16B68162" w14:textId="44B451B9" w:rsidR="006E4AE5" w:rsidRPr="001E18E4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Subadministrátor (trieda Subadmin)</w:t>
      </w:r>
      <w:bookmarkEnd w:id="122"/>
      <w:bookmarkEnd w:id="123"/>
    </w:p>
    <w:tbl>
      <w:tblPr>
        <w:tblStyle w:val="GridTable1Light"/>
        <w:tblpPr w:leftFromText="141" w:rightFromText="141" w:vertAnchor="text" w:horzAnchor="page" w:tblpX="1270" w:tblpY="179"/>
        <w:tblW w:w="0" w:type="auto"/>
        <w:tblLook w:val="0420" w:firstRow="1" w:lastRow="0" w:firstColumn="0" w:lastColumn="0" w:noHBand="0" w:noVBand="1"/>
      </w:tblPr>
      <w:tblGrid>
        <w:gridCol w:w="4673"/>
        <w:gridCol w:w="4253"/>
      </w:tblGrid>
      <w:tr w:rsidR="001E18E4" w:rsidRPr="0018184B" w14:paraId="02A399FA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673" w:type="dxa"/>
            <w:vAlign w:val="center"/>
          </w:tcPr>
          <w:p w14:paraId="5EEB8BCA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253" w:type="dxa"/>
            <w:vAlign w:val="center"/>
          </w:tcPr>
          <w:p w14:paraId="0D5EA31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234DC11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5956BF8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createCourseType(String name, String desc, String prereqs, boolean visible): CourseType</w:t>
            </w:r>
          </w:p>
        </w:tc>
        <w:tc>
          <w:tcPr>
            <w:tcW w:w="4253" w:type="dxa"/>
            <w:vAlign w:val="center"/>
          </w:tcPr>
          <w:p w14:paraId="6FFE37E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vytvorenie nového kurzu (parametre – názov, popis, prerekvizity, viditeľnosť)</w:t>
            </w:r>
          </w:p>
          <w:p w14:paraId="06B330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vracia objekt vytvoreného kurzu</w:t>
            </w:r>
          </w:p>
        </w:tc>
      </w:tr>
      <w:tr w:rsidR="001E18E4" w:rsidRPr="0018184B" w14:paraId="3AA24DB1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8F47227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editCourse(CourseType ctype, String name, String desc, String prereqs, boolean visible): void</w:t>
            </w:r>
          </w:p>
        </w:tc>
        <w:tc>
          <w:tcPr>
            <w:tcW w:w="4253" w:type="dxa"/>
            <w:vAlign w:val="center"/>
          </w:tcPr>
          <w:p w14:paraId="54CC3F39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upravenie existujúceho kurzu</w:t>
            </w:r>
          </w:p>
        </w:tc>
      </w:tr>
      <w:tr w:rsidR="001E18E4" w:rsidRPr="0018184B" w14:paraId="5A13B20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7F8B4CEC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deleteCourseType(CourseType ctype): void</w:t>
            </w:r>
          </w:p>
        </w:tc>
        <w:tc>
          <w:tcPr>
            <w:tcW w:w="4253" w:type="dxa"/>
            <w:vAlign w:val="center"/>
          </w:tcPr>
          <w:p w14:paraId="1E1300D5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zrušenie kurzu</w:t>
            </w:r>
          </w:p>
        </w:tc>
      </w:tr>
      <w:tr w:rsidR="001E18E4" w:rsidRPr="0018184B" w14:paraId="6B7BA1C9" w14:textId="77777777" w:rsidTr="001E18E4">
        <w:trPr>
          <w:trHeight w:val="680"/>
        </w:trPr>
        <w:tc>
          <w:tcPr>
            <w:tcW w:w="4673" w:type="dxa"/>
            <w:vAlign w:val="center"/>
          </w:tcPr>
          <w:p w14:paraId="40A1E820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setMaster(Master master, CourseType ctype): void</w:t>
            </w:r>
          </w:p>
        </w:tc>
        <w:tc>
          <w:tcPr>
            <w:tcW w:w="4253" w:type="dxa"/>
            <w:vAlign w:val="center"/>
          </w:tcPr>
          <w:p w14:paraId="1E52D9D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garanta ku kurzu</w:t>
            </w:r>
          </w:p>
        </w:tc>
      </w:tr>
    </w:tbl>
    <w:p w14:paraId="728E561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br/>
      </w:r>
    </w:p>
    <w:p w14:paraId="598A2AEA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249D3C6F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3F24379B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6B760182" w14:textId="77777777" w:rsidR="006E4AE5" w:rsidRPr="0018184B" w:rsidRDefault="006E4AE5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09B8778F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bookmarkStart w:id="124" w:name="_Toc498444024"/>
      <w:bookmarkStart w:id="125" w:name="_Toc498444180"/>
    </w:p>
    <w:p w14:paraId="04CF61A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2E2CA38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64469D1B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0405FD7D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</w:p>
    <w:p w14:paraId="2924CE04" w14:textId="77777777" w:rsidR="00025A34" w:rsidRPr="0018184B" w:rsidRDefault="00025A34" w:rsidP="00A61CD0">
      <w:pPr>
        <w:spacing w:after="0" w:line="276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b/>
          <w:color w:val="000000" w:themeColor="text1"/>
          <w:sz w:val="22"/>
        </w:rPr>
        <w:t>Administrátor (trieda Admin)</w:t>
      </w:r>
      <w:bookmarkEnd w:id="124"/>
      <w:bookmarkEnd w:id="125"/>
    </w:p>
    <w:tbl>
      <w:tblPr>
        <w:tblStyle w:val="GridTable1Light"/>
        <w:tblpPr w:leftFromText="141" w:rightFromText="141" w:vertAnchor="text" w:horzAnchor="page" w:tblpX="1270" w:tblpY="188"/>
        <w:tblW w:w="0" w:type="auto"/>
        <w:tblLook w:val="0420" w:firstRow="1" w:lastRow="0" w:firstColumn="0" w:lastColumn="0" w:noHBand="0" w:noVBand="1"/>
      </w:tblPr>
      <w:tblGrid>
        <w:gridCol w:w="4815"/>
        <w:gridCol w:w="4111"/>
      </w:tblGrid>
      <w:tr w:rsidR="001E18E4" w:rsidRPr="0018184B" w14:paraId="59B51A5B" w14:textId="77777777" w:rsidTr="001E1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tcW w:w="4815" w:type="dxa"/>
            <w:vAlign w:val="center"/>
          </w:tcPr>
          <w:p w14:paraId="73AB28B1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bookmarkStart w:id="126" w:name="_Toc498444025"/>
            <w:bookmarkStart w:id="127" w:name="_Toc498444181"/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Názov metódy</w:t>
            </w:r>
          </w:p>
        </w:tc>
        <w:tc>
          <w:tcPr>
            <w:tcW w:w="4111" w:type="dxa"/>
            <w:vAlign w:val="center"/>
          </w:tcPr>
          <w:p w14:paraId="0844FD46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Funkcionalita</w:t>
            </w:r>
          </w:p>
        </w:tc>
      </w:tr>
      <w:tr w:rsidR="001E18E4" w:rsidRPr="0018184B" w14:paraId="60F5DE59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13C0EA2E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setSubadmin(Department d, Subadmin subadmin): void</w:t>
            </w:r>
          </w:p>
        </w:tc>
        <w:tc>
          <w:tcPr>
            <w:tcW w:w="4111" w:type="dxa"/>
            <w:vAlign w:val="center"/>
          </w:tcPr>
          <w:p w14:paraId="6AE4A75F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priradenie subadministrátora k súčasti</w:t>
            </w:r>
          </w:p>
        </w:tc>
      </w:tr>
      <w:tr w:rsidR="001E18E4" w:rsidRPr="0018184B" w14:paraId="2820649D" w14:textId="77777777" w:rsidTr="001E18E4">
        <w:trPr>
          <w:trHeight w:val="680"/>
        </w:trPr>
        <w:tc>
          <w:tcPr>
            <w:tcW w:w="4815" w:type="dxa"/>
            <w:vAlign w:val="center"/>
          </w:tcPr>
          <w:p w14:paraId="535FD97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listCourses(Department d): ArrayList&lt;Course&gt;</w:t>
            </w:r>
          </w:p>
        </w:tc>
        <w:tc>
          <w:tcPr>
            <w:tcW w:w="4111" w:type="dxa"/>
            <w:vAlign w:val="center"/>
          </w:tcPr>
          <w:p w14:paraId="1F26A1F8" w14:textId="77777777" w:rsidR="001E18E4" w:rsidRPr="0018184B" w:rsidRDefault="001E18E4" w:rsidP="00A61CD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2"/>
              </w:rPr>
            </w:pPr>
            <w:r w:rsidRPr="0018184B">
              <w:rPr>
                <w:rFonts w:ascii="Times New Roman" w:hAnsi="Times New Roman" w:cs="Times New Roman"/>
                <w:color w:val="000000" w:themeColor="text1"/>
                <w:sz w:val="22"/>
              </w:rPr>
              <w:t>zobrazenie termínov všetkých kurzov</w:t>
            </w:r>
          </w:p>
        </w:tc>
      </w:tr>
    </w:tbl>
    <w:p w14:paraId="4FE8EB28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59234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44E48EE0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0F49F647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26617C13" w14:textId="77777777" w:rsidR="00DD507F" w:rsidRPr="0018184B" w:rsidRDefault="00DD507F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</w:p>
    <w:p w14:paraId="3A50D5EC" w14:textId="77777777" w:rsidR="006E5C33" w:rsidRPr="0018184B" w:rsidRDefault="006E5C33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7FE5F3A0" w14:textId="77777777" w:rsidR="00D03962" w:rsidRPr="0018184B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32"/>
        </w:rPr>
      </w:pPr>
      <w:bookmarkStart w:id="128" w:name="_Toc498444575"/>
      <w:bookmarkStart w:id="129" w:name="_Toc498445149"/>
    </w:p>
    <w:p w14:paraId="5FE2E0DB" w14:textId="77777777" w:rsidR="001E18E4" w:rsidRDefault="001E18E4" w:rsidP="00A61CD0">
      <w:pPr>
        <w:jc w:val="both"/>
        <w:rPr>
          <w:rFonts w:ascii="Times New Roman" w:eastAsiaTheme="majorEastAsia" w:hAnsi="Times New Roman" w:cs="Times New Roman"/>
          <w:color w:val="000000" w:themeColor="text1"/>
          <w:sz w:val="32"/>
          <w:szCs w:val="24"/>
        </w:rPr>
      </w:pPr>
      <w:bookmarkStart w:id="130" w:name="_Toc498446122"/>
      <w:bookmarkStart w:id="131" w:name="_Toc498446432"/>
      <w:r>
        <w:rPr>
          <w:rFonts w:cs="Times New Roman"/>
          <w:color w:val="000000" w:themeColor="text1"/>
          <w:sz w:val="32"/>
        </w:rPr>
        <w:br w:type="page"/>
      </w:r>
    </w:p>
    <w:p w14:paraId="109F261A" w14:textId="7DC09361" w:rsidR="00816E47" w:rsidRPr="001D7201" w:rsidRDefault="00D03962" w:rsidP="00A61CD0">
      <w:pPr>
        <w:pStyle w:val="Heading3"/>
        <w:spacing w:before="0" w:line="276" w:lineRule="auto"/>
        <w:jc w:val="both"/>
        <w:rPr>
          <w:rFonts w:cs="Times New Roman"/>
          <w:color w:val="000000" w:themeColor="text1"/>
          <w:sz w:val="28"/>
          <w:szCs w:val="28"/>
        </w:rPr>
      </w:pPr>
      <w:bookmarkStart w:id="132" w:name="_Toc498447960"/>
      <w:r w:rsidRPr="001D7201">
        <w:rPr>
          <w:rFonts w:cs="Times New Roman"/>
          <w:color w:val="000000" w:themeColor="text1"/>
          <w:sz w:val="28"/>
          <w:szCs w:val="28"/>
        </w:rPr>
        <w:lastRenderedPageBreak/>
        <w:t xml:space="preserve">4.1.2 </w:t>
      </w:r>
      <w:r w:rsidR="00C01057" w:rsidRPr="001D7201">
        <w:rPr>
          <w:rFonts w:cs="Times New Roman"/>
          <w:color w:val="000000" w:themeColor="text1"/>
          <w:sz w:val="28"/>
          <w:szCs w:val="28"/>
        </w:rPr>
        <w:t>Triedny diagram</w:t>
      </w:r>
      <w:bookmarkEnd w:id="126"/>
      <w:bookmarkEnd w:id="127"/>
      <w:bookmarkEnd w:id="128"/>
      <w:bookmarkEnd w:id="129"/>
      <w:bookmarkEnd w:id="130"/>
      <w:bookmarkEnd w:id="131"/>
      <w:bookmarkEnd w:id="132"/>
    </w:p>
    <w:p w14:paraId="44857E26" w14:textId="77777777" w:rsidR="00816E47" w:rsidRPr="0018184B" w:rsidRDefault="006042A9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br/>
      </w:r>
      <w:bookmarkStart w:id="133" w:name="_Toc498444026"/>
      <w:bookmarkStart w:id="134" w:name="_Toc498444182"/>
      <w:r w:rsidRPr="0018184B">
        <w:rPr>
          <w:rFonts w:ascii="Times New Roman" w:hAnsi="Times New Roman" w:cs="Times New Roman"/>
          <w:color w:val="000000" w:themeColor="text1"/>
          <w:sz w:val="22"/>
        </w:rPr>
        <w:t>Triedny diagram zobrazuje atribúty, metódy tried a vzťahy medzi triedami. Nadtrieda User pokrýva základnú funkcionalitu prihláseného používateľa. Táto trieda má štyri podtriedy (Admin, Subadmin, Master, Supervisor)</w:t>
      </w:r>
      <w:r w:rsidR="00235BD9" w:rsidRPr="0018184B">
        <w:rPr>
          <w:rFonts w:ascii="Times New Roman" w:hAnsi="Times New Roman" w:cs="Times New Roman"/>
          <w:color w:val="000000" w:themeColor="text1"/>
          <w:sz w:val="22"/>
        </w:rPr>
        <w:t>, ktoré od nej dedia atribúty a metódy a každá pridáva nejakú vlastnú špecifickú funkcionalitu v závislosti od právomocí konkrétnej používateľskej role.</w:t>
      </w:r>
      <w:bookmarkEnd w:id="133"/>
      <w:bookmarkEnd w:id="134"/>
      <w:r w:rsidR="00E3132C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50455551" w14:textId="77777777" w:rsidR="006042A9" w:rsidRPr="0018184B" w:rsidRDefault="00E3132C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5" w:name="_Toc498444027"/>
      <w:bookmarkStart w:id="136" w:name="_Toc498444183"/>
      <w:r w:rsidRPr="0018184B">
        <w:rPr>
          <w:rFonts w:ascii="Times New Roman" w:hAnsi="Times New Roman" w:cs="Times New Roman"/>
          <w:color w:val="000000" w:themeColor="text1"/>
          <w:sz w:val="22"/>
        </w:rPr>
        <w:t>Trieda CourseType predstavuje typ kurzu, zatiaľ čo trieda Course predstavuje konkrétny termín nejakého typu kurzu. Medzi triedami Course a CourseType je vzťah agregácie (pričom CourseType je celok a Course je časť</w:t>
      </w:r>
      <w:r w:rsidR="00B36529" w:rsidRPr="0018184B">
        <w:rPr>
          <w:rFonts w:ascii="Times New Roman" w:hAnsi="Times New Roman" w:cs="Times New Roman"/>
          <w:color w:val="000000" w:themeColor="text1"/>
          <w:sz w:val="22"/>
        </w:rPr>
        <w:t>). Jeden typ kurzu môže mať ľubovoľne veľa termínov, ale jeden termín kurzu patrí vždy práve k jednému typu kurzu.</w:t>
      </w:r>
      <w:bookmarkEnd w:id="135"/>
      <w:bookmarkEnd w:id="136"/>
      <w:r w:rsidR="00816E47" w:rsidRPr="0018184B">
        <w:rPr>
          <w:rFonts w:ascii="Times New Roman" w:hAnsi="Times New Roman" w:cs="Times New Roman"/>
          <w:color w:val="000000" w:themeColor="text1"/>
          <w:sz w:val="22"/>
        </w:rPr>
        <w:t xml:space="preserve"> </w:t>
      </w:r>
    </w:p>
    <w:p w14:paraId="0EE6D248" w14:textId="77777777" w:rsidR="00816E47" w:rsidRPr="0018184B" w:rsidRDefault="00816E47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color w:val="000000" w:themeColor="text1"/>
          <w:sz w:val="22"/>
        </w:rPr>
        <w:t xml:space="preserve">Trieda Department </w:t>
      </w:r>
      <w:r w:rsidR="00B007A5" w:rsidRPr="0018184B">
        <w:rPr>
          <w:rFonts w:ascii="Times New Roman" w:hAnsi="Times New Roman" w:cs="Times New Roman"/>
          <w:color w:val="000000" w:themeColor="text1"/>
          <w:sz w:val="22"/>
        </w:rPr>
        <w:t>predstavuje súčasť univerzity. Súčasti sú hierarchicky usporiadané – každá súčasť má atribút rodič (zrejme koreňová súčasť – samotná univerzita – tam bude mať null), kde je referencia na nadradenú súčasť a atribút deti, kde sú referencie na podradené súčasti.</w:t>
      </w:r>
    </w:p>
    <w:p w14:paraId="481DBD11" w14:textId="5DC9AD59" w:rsidR="006042A9" w:rsidRPr="0018184B" w:rsidRDefault="00D75B96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bookmarkStart w:id="137" w:name="_Toc498444028"/>
      <w:bookmarkStart w:id="138" w:name="_Toc498444184"/>
      <w:r w:rsidRPr="0018184B">
        <w:rPr>
          <w:rFonts w:ascii="Times New Roman" w:hAnsi="Times New Roman" w:cs="Times New Roman"/>
          <w:color w:val="000000" w:themeColor="text1"/>
          <w:sz w:val="22"/>
        </w:rPr>
        <w:t>Trieda Enrollment je pomocná trieda, ktorá obsahuje atribút s referenciou na používateľa a atribút s referenciou na termín kurzu. K týmto referenciám pridáva ešte vlastné atribúty graduated a attended, ktoré poskytujú informácie o tom, či používateľ kurz úspešne absolvoval a či sa zúčastnil.</w:t>
      </w:r>
      <w:bookmarkEnd w:id="137"/>
      <w:bookmarkEnd w:id="138"/>
    </w:p>
    <w:p w14:paraId="37EB15C2" w14:textId="1D0C14CA" w:rsidR="00192224" w:rsidRPr="0018184B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2"/>
          <w:lang w:val="en-GB" w:eastAsia="en-GB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D48E12" wp14:editId="58F6EBC9">
                <wp:simplePos x="0" y="0"/>
                <wp:positionH relativeFrom="margin">
                  <wp:posOffset>-403860</wp:posOffset>
                </wp:positionH>
                <wp:positionV relativeFrom="paragraph">
                  <wp:posOffset>224790</wp:posOffset>
                </wp:positionV>
                <wp:extent cx="6887845" cy="3766820"/>
                <wp:effectExtent l="0" t="0" r="0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7845" cy="3766820"/>
                          <a:chOff x="0" y="0"/>
                          <a:chExt cx="7231380" cy="3752850"/>
                        </a:xfrm>
                      </wpg:grpSpPr>
                      <wps:wsp>
                        <wps:cNvPr id="6" name="Textové pole 6"/>
                        <wps:cNvSpPr txBox="1"/>
                        <wps:spPr>
                          <a:xfrm>
                            <a:off x="146050" y="3606800"/>
                            <a:ext cx="695579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8D4290" w14:textId="3A6C345C" w:rsidR="001E18E4" w:rsidRPr="009079AE" w:rsidRDefault="001E18E4" w:rsidP="009079AE">
                              <w:pPr>
                                <w:pStyle w:val="Caption"/>
                              </w:pPr>
                              <w:r w:rsidRPr="009079AE">
                                <w:t xml:space="preserve">Obrázok </w:t>
                              </w:r>
                              <w:r>
                                <w:t>4</w:t>
                              </w:r>
                              <w:r w:rsidRPr="009079AE">
                                <w:t xml:space="preserve"> </w:t>
                              </w:r>
                              <w:r>
                                <w:t>- Triedny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Obrázok 10" descr="C:\Users\Danka\AppData\Local\Microsoft\Windows\INetCache\Content.Word\UMLclassdiagram (6)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138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8E12" id="Skupina 11" o:spid="_x0000_s1027" style="position:absolute;left:0;text-align:left;margin-left:-31.8pt;margin-top:17.7pt;width:542.35pt;height:296.6pt;z-index:251666432;mso-position-horizontal-relative:margin;mso-width-relative:margin;mso-height-relative:margin" coordsize="7231380,37528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">
                <v:shape id="Textové pole 6" o:spid="_x0000_s1028" type="#_x0000_t202" style="position:absolute;left:146050;top:3606800;width:6955790;height:146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DC9NwQAA&#10;ANoAAAAPAAAAZHJzL2Rvd25yZXYueG1sRI9Lq8IwFIT3F/wP4Qh3c9FUFyLVKL4uuNCFD1wfmmNb&#10;bE5KEm3990YQXA4z3wwznbemEg9yvrSsYNBPQBBnVpecKzif/ntjED4ga6wsk4IneZjPOj9TTLVt&#10;+ECPY8hFLGGfooIihDqV0mcFGfR9WxNH72qdwRCly6V22MRyU8lhkoykwZLjQoE1rQrKbse7UTBa&#10;u3tz4NXf+rzZ4b7Oh5fl86LUb7ddTEAEasM3/KG3OnLwvhJvgJy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QwvTcEAAADaAAAADwAAAAAAAAAAAAAAAACXAgAAZHJzL2Rvd25y&#10;ZXYueG1sUEsFBgAAAAAEAAQA9QAAAIUDAAAAAA==&#10;" stroked="f">
                  <v:textbox inset="0,0,0,0">
                    <w:txbxContent>
                      <w:p w14:paraId="048D4290" w14:textId="3A6C345C" w:rsidR="001E18E4" w:rsidRPr="009079AE" w:rsidRDefault="001E18E4" w:rsidP="009079AE">
                        <w:pPr>
                          <w:pStyle w:val="Caption"/>
                        </w:pPr>
                        <w:r w:rsidRPr="009079AE">
                          <w:t xml:space="preserve">Obrázok </w:t>
                        </w:r>
                        <w:r>
                          <w:t>4</w:t>
                        </w:r>
                        <w:r w:rsidRPr="009079AE">
                          <w:t xml:space="preserve"> </w:t>
                        </w:r>
                        <w:r>
                          <w:t>- Triedny diagram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10" o:spid="_x0000_s1029" type="#_x0000_t75" alt="C:\Users\Danka\AppData\Local\Microsoft\Windows\INetCache\Content.Word\UMLclassdiagram (6).png" style="position:absolute;width:7231380;height:3411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BU&#10;u43FAAAA2wAAAA8AAABkcnMvZG93bnJldi54bWxEj0FvwjAMhe9I+w+RJ+1GUzoNto6AJjQ0OFK4&#10;9GY1XlutcaomQLdfPx+QuNl6z+99Xq5H16kLDaH1bGCWpKCIK29brg2cjtvpK6gQkS12nsnALwVY&#10;rx4mS8ytv/KBLkWslYRwyNFAE2Ofax2qhhyGxPfEon37wWGUdai1HfAq4a7TWZrOtcOWpaHBnjYN&#10;VT/F2Rnw3Sxr98+ncnv8zLKXxVv/97UrjXl6HD/eQUUa4918u95ZwRd6+UUG0Kt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AVLuNxQAAANsAAAAPAAAAAAAAAAAAAAAAAJwC&#10;AABkcnMvZG93bnJldi54bWxQSwUGAAAAAAQABAD3AAAAjgMAAAAA&#10;">
                  <v:imagedata r:id="rId13" o:title="UMLclassdiagram (6).png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50AE927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5436852C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p w14:paraId="3E675478" w14:textId="3BF3342A" w:rsidR="00474300" w:rsidRPr="001E18E4" w:rsidRDefault="00192224" w:rsidP="00A61CD0">
      <w:pPr>
        <w:pStyle w:val="Heading1"/>
        <w:spacing w:line="276" w:lineRule="auto"/>
        <w:jc w:val="both"/>
        <w:rPr>
          <w:color w:val="000000" w:themeColor="text1"/>
          <w:sz w:val="40"/>
        </w:rPr>
      </w:pPr>
      <w:r w:rsidRPr="001E18E4">
        <w:rPr>
          <w:color w:val="000000" w:themeColor="text1"/>
          <w:sz w:val="40"/>
        </w:rPr>
        <w:br w:type="page"/>
      </w:r>
      <w:bookmarkStart w:id="139" w:name="_Toc498445150"/>
      <w:bookmarkStart w:id="140" w:name="_Toc498446123"/>
      <w:bookmarkStart w:id="141" w:name="_Toc498446433"/>
      <w:bookmarkStart w:id="142" w:name="_Toc498447961"/>
      <w:r w:rsidR="00D03962" w:rsidRPr="001E18E4">
        <w:rPr>
          <w:color w:val="000000" w:themeColor="text1"/>
          <w:sz w:val="40"/>
        </w:rPr>
        <w:lastRenderedPageBreak/>
        <w:t>5</w:t>
      </w:r>
      <w:r w:rsidR="00474300" w:rsidRPr="001E18E4">
        <w:rPr>
          <w:color w:val="000000" w:themeColor="text1"/>
          <w:sz w:val="40"/>
        </w:rPr>
        <w:t xml:space="preserve"> Návrh použivateľského rozhrania</w:t>
      </w:r>
      <w:bookmarkEnd w:id="139"/>
      <w:bookmarkEnd w:id="140"/>
      <w:bookmarkEnd w:id="141"/>
      <w:bookmarkEnd w:id="142"/>
    </w:p>
    <w:p w14:paraId="1D204FF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BA9994A" w14:textId="5CB1D517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</w:rPr>
      </w:pPr>
      <w:bookmarkStart w:id="143" w:name="_Toc498445151"/>
      <w:bookmarkStart w:id="144" w:name="_Toc498446124"/>
      <w:bookmarkStart w:id="145" w:name="_Toc498446434"/>
      <w:bookmarkStart w:id="146" w:name="_Toc498447962"/>
      <w:r w:rsidRPr="001E18E4">
        <w:rPr>
          <w:color w:val="000000" w:themeColor="text1"/>
          <w:sz w:val="32"/>
        </w:rPr>
        <w:t>5</w:t>
      </w:r>
      <w:r w:rsidR="00474300" w:rsidRPr="001E18E4">
        <w:rPr>
          <w:color w:val="000000" w:themeColor="text1"/>
          <w:sz w:val="32"/>
        </w:rPr>
        <w:t>.1 Prihlásenie</w:t>
      </w:r>
      <w:bookmarkEnd w:id="143"/>
      <w:bookmarkEnd w:id="144"/>
      <w:bookmarkEnd w:id="145"/>
      <w:bookmarkEnd w:id="146"/>
    </w:p>
    <w:p w14:paraId="346A99C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89B394B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03C90901" wp14:editId="526B2DAD">
            <wp:extent cx="5400000" cy="3284364"/>
            <wp:effectExtent l="0" t="0" r="10795" b="0"/>
            <wp:docPr id="7" name="Picture 7" descr="/var/folders/v0/3x_6jxrn2d98ckrgp5fgy09h0000gn/T/com.apple.Preview/com.apple.Preview.PasteboardItems/Kurzy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v0/3x_6jxrn2d98ckrgp5fgy09h0000gn/T/com.apple.Preview/com.apple.Preview.PasteboardItems/Kurzy (dragged)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8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DAB1" w14:textId="03EE9782" w:rsidR="00474300" w:rsidRPr="0018184B" w:rsidRDefault="00474300" w:rsidP="001D7201">
      <w:pPr>
        <w:pStyle w:val="Caption"/>
      </w:pPr>
      <w:r w:rsidRPr="0018184B">
        <w:t>Obr</w:t>
      </w:r>
      <w:r w:rsidR="001E18E4">
        <w:t>ázok 5 - N</w:t>
      </w:r>
      <w:r w:rsidRPr="0018184B">
        <w:t>ávrh rozhrania pre prihlásenie</w:t>
      </w:r>
    </w:p>
    <w:p w14:paraId="5A5FC098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66C70A5" w14:textId="4C9B2372" w:rsidR="00474300" w:rsidRPr="001E18E4" w:rsidRDefault="001E18E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N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a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kúkoľvek prácu so systémom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vyžadované prihlásenie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Bez prihlásenia nie je možné ani prezerať kurzy. Návrh rozhrania pre prihlásenie do systému je na 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obrázku 5</w:t>
      </w:r>
      <w:r w:rsidR="00474300"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92A333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2FBDDE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237D0312" w14:textId="58BBC23D" w:rsidR="00474300" w:rsidRPr="001E18E4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47" w:name="_Toc498445152"/>
      <w:bookmarkStart w:id="148" w:name="_Toc498446125"/>
      <w:bookmarkStart w:id="149" w:name="_Toc498446435"/>
      <w:bookmarkStart w:id="150" w:name="_Toc498447963"/>
      <w:r w:rsidRPr="001E18E4">
        <w:rPr>
          <w:color w:val="000000" w:themeColor="text1"/>
          <w:sz w:val="32"/>
          <w:szCs w:val="32"/>
        </w:rPr>
        <w:lastRenderedPageBreak/>
        <w:t>5</w:t>
      </w:r>
      <w:r w:rsidR="00474300" w:rsidRPr="001E18E4">
        <w:rPr>
          <w:color w:val="000000" w:themeColor="text1"/>
          <w:sz w:val="32"/>
          <w:szCs w:val="32"/>
        </w:rPr>
        <w:t>.2 Vylistovanie kurzov</w:t>
      </w:r>
      <w:bookmarkEnd w:id="147"/>
      <w:bookmarkEnd w:id="148"/>
      <w:bookmarkEnd w:id="149"/>
      <w:bookmarkEnd w:id="150"/>
    </w:p>
    <w:p w14:paraId="0DEB91B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2141306F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74C4162B" wp14:editId="21936509">
            <wp:extent cx="5400000" cy="6169810"/>
            <wp:effectExtent l="0" t="0" r="10795" b="2540"/>
            <wp:docPr id="2" name="Picture 2" descr="/var/folders/v0/3x_6jxrn2d98ckrgp5fgy09h0000gn/T/com.apple.Preview/com.apple.Preview.PasteboardItems/Kurzy (dragged) 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v0/3x_6jxrn2d98ckrgp5fgy09h0000gn/T/com.apple.Preview/com.apple.Preview.PasteboardItems/Kurzy (dragged) 1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D2D6" w14:textId="21878F8C" w:rsidR="00474300" w:rsidRPr="0018184B" w:rsidRDefault="00474300" w:rsidP="001D7201">
      <w:pPr>
        <w:pStyle w:val="Caption"/>
      </w:pPr>
      <w:r w:rsidRPr="0018184B">
        <w:t>Obr</w:t>
      </w:r>
      <w:r w:rsidR="001E18E4">
        <w:t>ázok 6.1 - N</w:t>
      </w:r>
      <w:r w:rsidRPr="0018184B">
        <w:t>ávrh rozhrania pre vylistovanie kurzov</w:t>
      </w:r>
    </w:p>
    <w:p w14:paraId="5E0444A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4CA2CCE" w14:textId="27B1B7E4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Základnou funkcionalitou pre každého používateľa je prezeranie kurzov. Systém umožňuje kurzy vylistovať. Používateľ je na túto stránku presmerovaný hneď po prihlásení, alebo po kliknutí na "KURZY" v navigácii. Návrh rozhrania pre 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prehľad kurzov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.1. Pod navigáciou sa nachádzajú možnosti filtrovania kurzov. Kurzy sa dajú filtrovať podľa dátumu (viď kalendár), podľa toho či chce používateľ zobraziť aktuálne vyhlásené termíny kurzov, alebo všetky druhy kurzov a podľa vyhľadávania konkrétneho výrazu ako napr. celý alebo časť názvu alebo meno školiteľa. Kurzy sú ďalej vypísané podľa filtru. Pri každom kurze je jeho unikátny názov, sylabus a základné údaje o dátume a čase konania, mieste konania, školiteľovi a obsadenosti kurzu. Na každý aktuálne vyhlásený kurz sa môže používateľ prihlásiť pomocou tlačidla "Prihlásiť sa".</w:t>
      </w:r>
    </w:p>
    <w:p w14:paraId="3B25C3E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2D8A84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3CBC198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72B8425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lastRenderedPageBreak/>
        <w:drawing>
          <wp:inline distT="0" distB="0" distL="0" distR="0" wp14:anchorId="2E97D606" wp14:editId="11FA7029">
            <wp:extent cx="5400000" cy="6169811"/>
            <wp:effectExtent l="0" t="0" r="10795" b="2540"/>
            <wp:docPr id="8" name="Picture 8" descr="/var/folders/v0/3x_6jxrn2d98ckrgp5fgy09h0000gn/T/com.apple.Preview/com.apple.Preview.PasteboardItems/Kurzy (dragged) 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v0/3x_6jxrn2d98ckrgp5fgy09h0000gn/T/com.apple.Preview/com.apple.Preview.PasteboardItems/Kurzy (dragged) 2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16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32D7" w14:textId="12680CAC" w:rsidR="00474300" w:rsidRPr="0018184B" w:rsidRDefault="00474300" w:rsidP="001D7201">
      <w:pPr>
        <w:pStyle w:val="Caption"/>
      </w:pPr>
      <w:r w:rsidRPr="0018184B">
        <w:t>Obr</w:t>
      </w:r>
      <w:r w:rsidR="001E18E4">
        <w:t>ázok 6.2 - N</w:t>
      </w:r>
      <w:r w:rsidRPr="0018184B">
        <w:t>ávrh rozhrania pre dvojkrokové prihlásenie</w:t>
      </w:r>
    </w:p>
    <w:p w14:paraId="73A0532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8A39C91" w14:textId="4AB6EB07" w:rsidR="00474300" w:rsidRPr="001E18E4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Po kliknutí na tlačidlo "Prihlásiť sa" vyskočí používateľovi okno s potvrdením prihlásenia. Požívateľ má možnosť buď potvrdiť prihlásenie alebo zrušiť. Návrh t</w:t>
      </w:r>
      <w:r w:rsidR="001E18E4">
        <w:rPr>
          <w:rFonts w:ascii="Times New Roman" w:hAnsi="Times New Roman" w:cs="Times New Roman"/>
          <w:color w:val="000000" w:themeColor="text1"/>
          <w:sz w:val="22"/>
          <w:szCs w:val="22"/>
        </w:rPr>
        <w:t>ohto rozhrania je na obrázku 6</w:t>
      </w:r>
      <w:r w:rsidRPr="001E18E4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67BA61EE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44BDFF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DDB23C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7AF758AF" w14:textId="4051A7EB" w:rsidR="00474300" w:rsidRPr="0018184B" w:rsidRDefault="00D03962" w:rsidP="00A61CD0">
      <w:pPr>
        <w:pStyle w:val="Heading2"/>
        <w:spacing w:line="276" w:lineRule="auto"/>
        <w:jc w:val="both"/>
        <w:rPr>
          <w:color w:val="000000" w:themeColor="text1"/>
          <w:sz w:val="28"/>
        </w:rPr>
      </w:pPr>
      <w:bookmarkStart w:id="151" w:name="_Toc498445153"/>
      <w:bookmarkStart w:id="152" w:name="_Toc498446126"/>
      <w:bookmarkStart w:id="153" w:name="_Toc498446436"/>
      <w:bookmarkStart w:id="154" w:name="_Toc498447964"/>
      <w:r w:rsidRPr="0018184B">
        <w:rPr>
          <w:color w:val="000000" w:themeColor="text1"/>
          <w:sz w:val="28"/>
        </w:rPr>
        <w:lastRenderedPageBreak/>
        <w:t>5</w:t>
      </w:r>
      <w:r w:rsidR="00474300" w:rsidRPr="0018184B">
        <w:rPr>
          <w:color w:val="000000" w:themeColor="text1"/>
          <w:sz w:val="28"/>
        </w:rPr>
        <w:t xml:space="preserve">.3 Prehľad </w:t>
      </w:r>
      <w:r w:rsidR="00474300" w:rsidRPr="001E18E4">
        <w:rPr>
          <w:color w:val="000000" w:themeColor="text1"/>
          <w:sz w:val="32"/>
        </w:rPr>
        <w:t>kurzu</w:t>
      </w:r>
      <w:bookmarkEnd w:id="151"/>
      <w:bookmarkEnd w:id="152"/>
      <w:bookmarkEnd w:id="153"/>
      <w:bookmarkEnd w:id="154"/>
    </w:p>
    <w:p w14:paraId="7E122CE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519986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4FAD8F6A" wp14:editId="5063AA07">
            <wp:extent cx="5400000" cy="4965901"/>
            <wp:effectExtent l="0" t="0" r="10795" b="0"/>
            <wp:docPr id="9" name="Picture 9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96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6A0B" w14:textId="18D3514A" w:rsidR="00474300" w:rsidRPr="0018184B" w:rsidRDefault="001E18E4" w:rsidP="001D7201">
      <w:pPr>
        <w:pStyle w:val="Caption"/>
      </w:pPr>
      <w:r>
        <w:t>Obrázok 7 - N</w:t>
      </w:r>
      <w:r w:rsidR="00474300" w:rsidRPr="0018184B">
        <w:t>ávrh rozhrania pre prehľad kurzu</w:t>
      </w:r>
    </w:p>
    <w:p w14:paraId="64A002F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99E5E79" w14:textId="58C7A23A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 kliknutí na ľubovoľný kurz v prehľade kurzov sa otvorí prehľad daného kurzu</w:t>
      </w:r>
      <w:r w:rsidR="001E18E4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, viď obr. 7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V ňom sú zobrazené všeobecné informácie o kurze - názov, sylabus a prerekvizity - ako tabuľka konkrétnych inštancií kurzu, ktorá obsahuje dátum a čas konania, miesto, školiteľa a obsadenosť. Každý konkrétny termín školenia má tlačidlo "Prihlásiť", ktoré spustí dvojkrokové prihlásenie na daný termín s vyskakovacím oknom na potvrdenie.</w:t>
      </w:r>
    </w:p>
    <w:p w14:paraId="7B9B3041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B9727D3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0DF8705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color w:val="000000" w:themeColor="text1"/>
          <w:sz w:val="28"/>
          <w:szCs w:val="22"/>
        </w:rPr>
        <w:br w:type="page"/>
      </w:r>
    </w:p>
    <w:p w14:paraId="5A4B9B96" w14:textId="7F305885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5" w:name="_Toc498445154"/>
      <w:bookmarkStart w:id="156" w:name="_Toc498446127"/>
      <w:bookmarkStart w:id="157" w:name="_Toc498446437"/>
      <w:bookmarkStart w:id="158" w:name="_Toc498447965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.4 Prehľad kurzov používateľa</w:t>
      </w:r>
      <w:bookmarkEnd w:id="155"/>
      <w:bookmarkEnd w:id="156"/>
      <w:bookmarkEnd w:id="157"/>
      <w:bookmarkEnd w:id="158"/>
    </w:p>
    <w:p w14:paraId="219CC25B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5D8D003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1A7EA430" wp14:editId="076D9085">
            <wp:extent cx="5400000" cy="5045804"/>
            <wp:effectExtent l="0" t="0" r="10795" b="8890"/>
            <wp:docPr id="12" name="Picture 12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04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CA59" w14:textId="53F50F1F" w:rsidR="00474300" w:rsidRPr="0018184B" w:rsidRDefault="00474300" w:rsidP="001D7201">
      <w:pPr>
        <w:pStyle w:val="Caption"/>
      </w:pPr>
      <w:r w:rsidRPr="0018184B">
        <w:t>Obr</w:t>
      </w:r>
      <w:r w:rsidR="00A61CD0">
        <w:t>ázok 8 - N</w:t>
      </w:r>
      <w:r w:rsidRPr="0018184B">
        <w:t>ávrh rozhrania pre prehľad kurzov používateľa</w:t>
      </w:r>
    </w:p>
    <w:p w14:paraId="4E4F8834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5C2924DB" w14:textId="3C240918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Návrh rozhranie pre prehľad kurz</w:t>
      </w:r>
      <w:r w:rsidR="00A61CD0">
        <w:rPr>
          <w:rFonts w:ascii="Times New Roman" w:hAnsi="Times New Roman" w:cs="Times New Roman"/>
          <w:color w:val="000000" w:themeColor="text1"/>
          <w:sz w:val="22"/>
          <w:szCs w:val="22"/>
        </w:rPr>
        <w:t>ov používateľa je na obrázku 8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 Každý používateľ má právo prezerať kurzy ktoré absolvoval, pričom tieto kurzy nemôže meniť, a takisto prezerať kurzy, na ktoré je prihlásený. Ak ešte neuplynul termín, do ktorého je možné sa odhlásiť, môže sa používateľ z daného kurzu odhlásiť tlačidlo "Odhlásiť sa".</w:t>
      </w:r>
    </w:p>
    <w:p w14:paraId="3177C9F7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Prehľad kurzu má k dispozícii rovnako ako pri vylistovaní všetkých kurzov a kliknutím na konkrétny kurz sa dostane k jeho prehľadu. </w:t>
      </w:r>
    </w:p>
    <w:p w14:paraId="5B8BCB7D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br w:type="page"/>
      </w:r>
    </w:p>
    <w:p w14:paraId="1D0A748C" w14:textId="0D784397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59" w:name="_Toc498445155"/>
      <w:bookmarkStart w:id="160" w:name="_Toc498446128"/>
      <w:bookmarkStart w:id="161" w:name="_Toc498446438"/>
      <w:bookmarkStart w:id="162" w:name="_Toc498447966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.5 Prehľad kurzov školiteľa</w:t>
      </w:r>
      <w:bookmarkEnd w:id="159"/>
      <w:bookmarkEnd w:id="160"/>
      <w:bookmarkEnd w:id="161"/>
      <w:bookmarkEnd w:id="162"/>
    </w:p>
    <w:p w14:paraId="3525D52F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07703A01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114DF1F2" wp14:editId="76478A28">
            <wp:extent cx="3960000" cy="4104745"/>
            <wp:effectExtent l="0" t="0" r="2540" b="10160"/>
            <wp:docPr id="13" name="Picture 13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1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E83D" w14:textId="255B1CD3" w:rsidR="00474300" w:rsidRPr="0018184B" w:rsidRDefault="00A61CD0" w:rsidP="001D7201">
      <w:pPr>
        <w:pStyle w:val="Caption"/>
      </w:pPr>
      <w:r>
        <w:t>Obrázok 9.1 - N</w:t>
      </w:r>
      <w:r w:rsidR="00474300" w:rsidRPr="0018184B">
        <w:t>ávrh rozhrania pre prehľad kurzov školiteľa</w:t>
      </w:r>
    </w:p>
    <w:p w14:paraId="4E736EF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DFFD51F" w14:textId="77777777" w:rsid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Návrh rozhra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nia pre školiteľa na obrázku 9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.1. Každý používateľ, ktorý sa stal školiteľom tým, že ho garant priradil na nejaký kurz ako školiteľa, má k dispozícii prehľad kurzov, ktoré školil v minulosti alebo školí aktuálne. K tomuto prehľadu sa môže dostať cez navigáciu kliknutím na "VEDENÉ KURZY". Tu si môže prezerať a upravovať aktuálne školené kurzy a tlačiť zoznam prihlásených vyexportovaných do PDF. Takisto môže vytlačiť potvrdenie pre účastníkov, ktorí absolvovali jeho kurzy v minulosti. Po kliknutí na "+ Zoznam zúčastnených" sa k danému kurzu rozrolluje prehľad všetkých účastníkov kurzu, kde môže školiteľ následne editovať, že či daný kurz ú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spešne absolvovali - obrázok 9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.2.</w:t>
      </w:r>
    </w:p>
    <w:p w14:paraId="07B9CC4C" w14:textId="3875515B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DDF43F1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318C180B" wp14:editId="66832D0B">
            <wp:extent cx="2880000" cy="2388975"/>
            <wp:effectExtent l="0" t="0" r="0" b="0"/>
            <wp:docPr id="14" name="Picture 14" descr="../../../var/folders/v0/3x_6jxrn2d98ckrgp5fgy09h0000gn/T/com.apple.Preview/com.apple.Preview.PasteboardItems/Kurzy%20(d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var/folders/v0/3x_6jxrn2d98ckrgp5fgy09h0000gn/T/com.apple.Preview/com.apple.Preview.PasteboardItems/Kurzy%20(dra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CFE" w14:textId="074E91E5" w:rsidR="00A8341B" w:rsidRPr="00A61CD0" w:rsidRDefault="00A61CD0" w:rsidP="001D7201">
      <w:pPr>
        <w:pStyle w:val="Caption"/>
      </w:pPr>
      <w:r>
        <w:t>Obrázok 9.2 - N</w:t>
      </w:r>
      <w:r w:rsidR="00474300" w:rsidRPr="0018184B">
        <w:t>ávrh rozhrania pre rozrollovanie kurzu pri prehľade kurzov školiteľa</w:t>
      </w:r>
    </w:p>
    <w:p w14:paraId="6A17F89F" w14:textId="0EE3323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3" w:name="_Toc498445156"/>
      <w:bookmarkStart w:id="164" w:name="_Toc498446129"/>
      <w:bookmarkStart w:id="165" w:name="_Toc498446439"/>
      <w:bookmarkStart w:id="166" w:name="_Toc498447967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.6 Vytvorenie nového termínu kurzu garantom</w:t>
      </w:r>
      <w:bookmarkEnd w:id="163"/>
      <w:bookmarkEnd w:id="164"/>
      <w:bookmarkEnd w:id="165"/>
      <w:bookmarkEnd w:id="166"/>
    </w:p>
    <w:p w14:paraId="34A9C89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70817171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5163F109" wp14:editId="4A49F2EF">
            <wp:extent cx="3780000" cy="2633394"/>
            <wp:effectExtent l="0" t="0" r="5080" b="8255"/>
            <wp:docPr id="15" name="Picture 15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6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F06A" w14:textId="05DC67E5" w:rsidR="00474300" w:rsidRPr="0018184B" w:rsidRDefault="00A61CD0" w:rsidP="001D7201">
      <w:pPr>
        <w:pStyle w:val="Caption"/>
      </w:pPr>
      <w:r>
        <w:t>Obrázok 10 - N</w:t>
      </w:r>
      <w:r w:rsidR="00474300" w:rsidRPr="0018184B">
        <w:t>ávrh rozhrania pre vytvorenie nového temínu kurzu garantom</w:t>
      </w:r>
    </w:p>
    <w:p w14:paraId="19B8EFCC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6D41E0E" w14:textId="20DC6571" w:rsidR="00474300" w:rsidRPr="00A61CD0" w:rsidRDefault="00A61CD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Na obrázku 10</w:t>
      </w:r>
      <w:r w:rsidR="0047430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zobrazený návrh rozhrania pre vytvorenie novej inštancie (termínu) kurzu garantom, ktorému bol daný kurz pridelený.</w:t>
      </w:r>
    </w:p>
    <w:p w14:paraId="7291DAB8" w14:textId="77777777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Garant sa sem dostane cez navigáciu kliknutím na "NOVÝ TERMÍN KURZU", a môže vyberať druh kurzu z kurzov, ktoré mu boli pridelené subadminom. Následne vyplní dátum, čas, miesto, kapaitu a priradí školiteľa pomocou univerzitného loginu.</w:t>
      </w:r>
    </w:p>
    <w:p w14:paraId="6080CAAA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7EBC57B" w14:textId="4137B4F6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67" w:name="_Toc498445157"/>
      <w:bookmarkStart w:id="168" w:name="_Toc498446130"/>
      <w:bookmarkStart w:id="169" w:name="_Toc498446440"/>
      <w:bookmarkStart w:id="170" w:name="_Toc498447968"/>
      <w:r w:rsidRPr="00A61CD0">
        <w:rPr>
          <w:color w:val="000000" w:themeColor="text1"/>
          <w:sz w:val="32"/>
          <w:szCs w:val="32"/>
        </w:rPr>
        <w:t>5</w:t>
      </w:r>
      <w:r w:rsidR="00474300" w:rsidRPr="00A61CD0">
        <w:rPr>
          <w:color w:val="000000" w:themeColor="text1"/>
          <w:sz w:val="32"/>
          <w:szCs w:val="32"/>
        </w:rPr>
        <w:t>.7 Vytvorenie nového kurzu subadminom</w:t>
      </w:r>
      <w:bookmarkEnd w:id="167"/>
      <w:bookmarkEnd w:id="168"/>
      <w:bookmarkEnd w:id="169"/>
      <w:bookmarkEnd w:id="170"/>
    </w:p>
    <w:p w14:paraId="3B03E4D6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F6EC7D3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0CD16596" wp14:editId="604CE269">
            <wp:extent cx="3780000" cy="2633394"/>
            <wp:effectExtent l="0" t="0" r="5080" b="8255"/>
            <wp:docPr id="16" name="Picture 16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6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BA92" w14:textId="1658FDBA" w:rsidR="00474300" w:rsidRPr="0018184B" w:rsidRDefault="00A61CD0" w:rsidP="001D7201">
      <w:pPr>
        <w:pStyle w:val="Caption"/>
      </w:pPr>
      <w:r>
        <w:t>Obrázok 12 - N</w:t>
      </w:r>
      <w:r w:rsidR="00474300" w:rsidRPr="0018184B">
        <w:t>ávrh rozhrania pre vytvorenie nového kurzu subadminom</w:t>
      </w:r>
    </w:p>
    <w:p w14:paraId="02A679D7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671314CE" w14:textId="300F868A" w:rsidR="00474300" w:rsidRPr="00E81DC5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Používateľ, ktorému boli adminom pridelené práva subadmina k nejakej súčasti má právo vytvárať nové kurzy, ku ktorým môže pr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iraďovať garanta. Na obrázku 12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môžeme vidieť návrh tohto rozhrania. Subadmin vyplní názov kurzu, sylabus vypíše soft prerekvizity a vyberie kurzy, ktoré sú hard prerekvizitami daného kurzu. Stlačením "+ pridať prerekvizitu" môže pridávať ďalšie. Napokon priradí garanta na základe univerzitného loginu.</w:t>
      </w:r>
    </w:p>
    <w:p w14:paraId="6211FE8C" w14:textId="7D929610" w:rsidR="00474300" w:rsidRPr="00A61CD0" w:rsidRDefault="00D03962" w:rsidP="00A61CD0">
      <w:pPr>
        <w:pStyle w:val="Heading2"/>
        <w:spacing w:line="276" w:lineRule="auto"/>
        <w:jc w:val="both"/>
        <w:rPr>
          <w:color w:val="000000" w:themeColor="text1"/>
          <w:sz w:val="32"/>
          <w:szCs w:val="32"/>
        </w:rPr>
      </w:pPr>
      <w:bookmarkStart w:id="171" w:name="_Toc498445158"/>
      <w:bookmarkStart w:id="172" w:name="_Toc498446131"/>
      <w:bookmarkStart w:id="173" w:name="_Toc498446441"/>
      <w:bookmarkStart w:id="174" w:name="_Toc498447969"/>
      <w:r w:rsidRPr="00A61CD0">
        <w:rPr>
          <w:color w:val="000000" w:themeColor="text1"/>
          <w:sz w:val="32"/>
          <w:szCs w:val="32"/>
        </w:rPr>
        <w:lastRenderedPageBreak/>
        <w:t>5</w:t>
      </w:r>
      <w:r w:rsidR="00474300" w:rsidRPr="00A61CD0">
        <w:rPr>
          <w:color w:val="000000" w:themeColor="text1"/>
          <w:sz w:val="32"/>
          <w:szCs w:val="32"/>
        </w:rPr>
        <w:t>.8 Priradenie subadmina súčasti</w:t>
      </w:r>
      <w:bookmarkEnd w:id="171"/>
      <w:bookmarkEnd w:id="172"/>
      <w:bookmarkEnd w:id="173"/>
      <w:bookmarkEnd w:id="174"/>
    </w:p>
    <w:p w14:paraId="675F274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487300F9" w14:textId="77777777" w:rsidR="00474300" w:rsidRPr="0018184B" w:rsidRDefault="00474300" w:rsidP="001D7201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2"/>
        </w:rPr>
      </w:pPr>
      <w:r w:rsidRPr="0018184B">
        <w:rPr>
          <w:rFonts w:ascii="Times New Roman" w:hAnsi="Times New Roman" w:cs="Times New Roman"/>
          <w:noProof/>
          <w:color w:val="000000" w:themeColor="text1"/>
          <w:sz w:val="28"/>
          <w:szCs w:val="22"/>
          <w:lang w:eastAsia="en-GB"/>
        </w:rPr>
        <w:drawing>
          <wp:inline distT="0" distB="0" distL="0" distR="0" wp14:anchorId="31C64297" wp14:editId="1DF56231">
            <wp:extent cx="5400000" cy="2398874"/>
            <wp:effectExtent l="0" t="0" r="10795" b="0"/>
            <wp:docPr id="17" name="Picture 17" descr="../../../var/folders/v0/3x_6jxrn2d98ckrgp5fgy09h0000gn/T/com.apple.Preview/com.apple.Preview.PasteboardItems/Kurzy%20(dra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var/folders/v0/3x_6jxrn2d98ckrgp5fgy09h0000gn/T/com.apple.Preview/com.apple.Preview.PasteboardItems/Kurzy%20(drag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9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280B" w14:textId="2BB0A20B" w:rsidR="00474300" w:rsidRPr="0018184B" w:rsidRDefault="00A61CD0" w:rsidP="001D7201">
      <w:pPr>
        <w:pStyle w:val="Caption"/>
      </w:pPr>
      <w:r>
        <w:t>Obrázok 13 - N</w:t>
      </w:r>
      <w:r w:rsidR="00474300" w:rsidRPr="0018184B">
        <w:t>ávrh rozhrania pre admina na pridávanie subadminov k súčasti</w:t>
      </w:r>
    </w:p>
    <w:p w14:paraId="37823B29" w14:textId="77777777" w:rsidR="00474300" w:rsidRPr="0018184B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2"/>
        </w:rPr>
      </w:pPr>
    </w:p>
    <w:p w14:paraId="1A2475D4" w14:textId="294C5BA6" w:rsidR="00474300" w:rsidRPr="00A61CD0" w:rsidRDefault="00474300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Admin má právo pridávať subadminov k jednotlivým súčastiam. To môže urobiť kliknutím na "PRIDAJ SUBADMINA" v navigácii. Ďalej zvolí súčasť a vyplní jedného alebo viac subadminov. Návrh tohto rozhrania</w:t>
      </w:r>
      <w:r w:rsidR="00A61CD0"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je na obrázku 13</w:t>
      </w:r>
      <w:r w:rsidRPr="00A61CD0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A9FD8ED" w14:textId="77777777" w:rsidR="00192224" w:rsidRPr="0018184B" w:rsidRDefault="00192224" w:rsidP="00A61CD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2"/>
        </w:rPr>
      </w:pPr>
    </w:p>
    <w:sectPr w:rsidR="00192224" w:rsidRPr="0018184B" w:rsidSect="006A5E8E">
      <w:headerReference w:type="default" r:id="rId23"/>
      <w:footerReference w:type="default" r:id="rId24"/>
      <w:pgSz w:w="11907" w:h="16839" w:code="9"/>
      <w:pgMar w:top="1080" w:right="1080" w:bottom="1080" w:left="1080" w:header="720" w:footer="51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7F0EF6" w14:textId="77777777" w:rsidR="00E21306" w:rsidRDefault="00E21306">
      <w:pPr>
        <w:spacing w:after="0" w:line="240" w:lineRule="auto"/>
      </w:pPr>
      <w:r>
        <w:separator/>
      </w:r>
    </w:p>
  </w:endnote>
  <w:endnote w:type="continuationSeparator" w:id="0">
    <w:p w14:paraId="07FF9A23" w14:textId="77777777" w:rsidR="00E21306" w:rsidRDefault="00E21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91489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38F0F37B" w14:textId="77777777" w:rsidR="001E18E4" w:rsidRPr="00A44E63" w:rsidRDefault="001E18E4">
        <w:pPr>
          <w:pStyle w:val="Footer"/>
          <w:jc w:val="center"/>
          <w:rPr>
            <w:rFonts w:ascii="Times New Roman" w:hAnsi="Times New Roman" w:cs="Times New Roman"/>
          </w:rPr>
        </w:pPr>
        <w:r w:rsidRPr="00A44E63">
          <w:rPr>
            <w:rFonts w:ascii="Times New Roman" w:hAnsi="Times New Roman" w:cs="Times New Roman"/>
            <w:color w:val="auto"/>
            <w:sz w:val="20"/>
          </w:rPr>
          <w:fldChar w:fldCharType="begin"/>
        </w:r>
        <w:r w:rsidRPr="00A44E63">
          <w:rPr>
            <w:rFonts w:ascii="Times New Roman" w:hAnsi="Times New Roman" w:cs="Times New Roman"/>
            <w:color w:val="auto"/>
            <w:sz w:val="20"/>
          </w:rPr>
          <w:instrText>PAGE   \* MERGEFORMAT</w:instrTex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separate"/>
        </w:r>
        <w:r w:rsidR="00FC5207">
          <w:rPr>
            <w:rFonts w:ascii="Times New Roman" w:hAnsi="Times New Roman" w:cs="Times New Roman"/>
            <w:noProof/>
            <w:color w:val="auto"/>
            <w:sz w:val="20"/>
          </w:rPr>
          <w:t>2</w:t>
        </w:r>
        <w:r w:rsidRPr="00A44E63">
          <w:rPr>
            <w:rFonts w:ascii="Times New Roman" w:hAnsi="Times New Roman" w:cs="Times New Roman"/>
            <w:color w:val="auto"/>
            <w:sz w:val="20"/>
          </w:rPr>
          <w:fldChar w:fldCharType="end"/>
        </w:r>
      </w:p>
    </w:sdtContent>
  </w:sdt>
  <w:p w14:paraId="0EB97F6B" w14:textId="77777777" w:rsidR="001E18E4" w:rsidRDefault="001E18E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0D23F3" w14:textId="77777777" w:rsidR="00E21306" w:rsidRDefault="00E21306">
      <w:pPr>
        <w:spacing w:after="0" w:line="240" w:lineRule="auto"/>
      </w:pPr>
      <w:r>
        <w:separator/>
      </w:r>
    </w:p>
  </w:footnote>
  <w:footnote w:type="continuationSeparator" w:id="0">
    <w:p w14:paraId="18F99FD5" w14:textId="77777777" w:rsidR="00E21306" w:rsidRDefault="00E213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860B4C" w14:textId="77777777" w:rsidR="001E18E4" w:rsidRDefault="001E18E4">
    <w:pPr>
      <w:pStyle w:val="Header"/>
      <w:jc w:val="center"/>
    </w:pPr>
  </w:p>
  <w:p w14:paraId="386C3B8D" w14:textId="77777777" w:rsidR="001E18E4" w:rsidRDefault="001E18E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6440"/>
    <w:multiLevelType w:val="hybridMultilevel"/>
    <w:tmpl w:val="9E665D7A"/>
    <w:lvl w:ilvl="0" w:tplc="041B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2E16E1A"/>
    <w:multiLevelType w:val="hybridMultilevel"/>
    <w:tmpl w:val="7826CC5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734E8F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>
    <w:nsid w:val="14AB1231"/>
    <w:multiLevelType w:val="hybridMultilevel"/>
    <w:tmpl w:val="736C56A0"/>
    <w:lvl w:ilvl="0" w:tplc="BA1ECACA">
      <w:start w:val="1"/>
      <w:numFmt w:val="decimal"/>
      <w:pStyle w:val="TOC1"/>
      <w:lvlText w:val="%1."/>
      <w:lvlJc w:val="left"/>
      <w:pPr>
        <w:ind w:left="1353" w:hanging="360"/>
      </w:pPr>
      <w:rPr>
        <w:b/>
      </w:rPr>
    </w:lvl>
    <w:lvl w:ilvl="1" w:tplc="E8AA7C46">
      <w:start w:val="1"/>
      <w:numFmt w:val="lowerLetter"/>
      <w:lvlText w:val="%2."/>
      <w:lvlJc w:val="left"/>
      <w:pPr>
        <w:ind w:left="2160" w:hanging="360"/>
      </w:pPr>
    </w:lvl>
    <w:lvl w:ilvl="2" w:tplc="227A1EEC">
      <w:start w:val="1"/>
      <w:numFmt w:val="lowerRoman"/>
      <w:lvlText w:val="%3."/>
      <w:lvlJc w:val="right"/>
      <w:pPr>
        <w:ind w:left="2880" w:hanging="180"/>
      </w:pPr>
    </w:lvl>
    <w:lvl w:ilvl="3" w:tplc="041B000F" w:tentative="1">
      <w:start w:val="1"/>
      <w:numFmt w:val="decimal"/>
      <w:lvlText w:val="%4."/>
      <w:lvlJc w:val="left"/>
      <w:pPr>
        <w:ind w:left="3600" w:hanging="360"/>
      </w:pPr>
    </w:lvl>
    <w:lvl w:ilvl="4" w:tplc="041B0019" w:tentative="1">
      <w:start w:val="1"/>
      <w:numFmt w:val="lowerLetter"/>
      <w:lvlText w:val="%5."/>
      <w:lvlJc w:val="left"/>
      <w:pPr>
        <w:ind w:left="4320" w:hanging="360"/>
      </w:pPr>
    </w:lvl>
    <w:lvl w:ilvl="5" w:tplc="041B001B" w:tentative="1">
      <w:start w:val="1"/>
      <w:numFmt w:val="lowerRoman"/>
      <w:lvlText w:val="%6."/>
      <w:lvlJc w:val="right"/>
      <w:pPr>
        <w:ind w:left="5040" w:hanging="180"/>
      </w:pPr>
    </w:lvl>
    <w:lvl w:ilvl="6" w:tplc="041B000F" w:tentative="1">
      <w:start w:val="1"/>
      <w:numFmt w:val="decimal"/>
      <w:lvlText w:val="%7."/>
      <w:lvlJc w:val="left"/>
      <w:pPr>
        <w:ind w:left="5760" w:hanging="360"/>
      </w:pPr>
    </w:lvl>
    <w:lvl w:ilvl="7" w:tplc="041B0019" w:tentative="1">
      <w:start w:val="1"/>
      <w:numFmt w:val="lowerLetter"/>
      <w:lvlText w:val="%8."/>
      <w:lvlJc w:val="left"/>
      <w:pPr>
        <w:ind w:left="6480" w:hanging="360"/>
      </w:pPr>
    </w:lvl>
    <w:lvl w:ilvl="8" w:tplc="041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4D7768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>
    <w:nsid w:val="211277B2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9A71CB5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FF45C9"/>
    <w:multiLevelType w:val="hybridMultilevel"/>
    <w:tmpl w:val="2EAE3A6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7D34666"/>
    <w:multiLevelType w:val="hybridMultilevel"/>
    <w:tmpl w:val="9C38ABD0"/>
    <w:lvl w:ilvl="0" w:tplc="041B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15F21E7"/>
    <w:multiLevelType w:val="hybridMultilevel"/>
    <w:tmpl w:val="6812EBA2"/>
    <w:lvl w:ilvl="0" w:tplc="AF386FB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E56C24"/>
    <w:multiLevelType w:val="hybridMultilevel"/>
    <w:tmpl w:val="C8B68AA6"/>
    <w:lvl w:ilvl="0" w:tplc="7FFA4152">
      <w:start w:val="1"/>
      <w:numFmt w:val="upperRoman"/>
      <w:pStyle w:val="obsah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E50C2F"/>
    <w:multiLevelType w:val="multilevel"/>
    <w:tmpl w:val="9C38AB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6B874D6"/>
    <w:multiLevelType w:val="hybridMultilevel"/>
    <w:tmpl w:val="247E7800"/>
    <w:lvl w:ilvl="0" w:tplc="041B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F925C5"/>
    <w:multiLevelType w:val="hybridMultilevel"/>
    <w:tmpl w:val="8760EEA8"/>
    <w:lvl w:ilvl="0" w:tplc="05B081D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797" w:hanging="360"/>
      </w:pPr>
    </w:lvl>
    <w:lvl w:ilvl="2" w:tplc="041B001B" w:tentative="1">
      <w:start w:val="1"/>
      <w:numFmt w:val="lowerRoman"/>
      <w:lvlText w:val="%3."/>
      <w:lvlJc w:val="right"/>
      <w:pPr>
        <w:ind w:left="2517" w:hanging="180"/>
      </w:pPr>
    </w:lvl>
    <w:lvl w:ilvl="3" w:tplc="041B000F" w:tentative="1">
      <w:start w:val="1"/>
      <w:numFmt w:val="decimal"/>
      <w:lvlText w:val="%4."/>
      <w:lvlJc w:val="left"/>
      <w:pPr>
        <w:ind w:left="3237" w:hanging="360"/>
      </w:pPr>
    </w:lvl>
    <w:lvl w:ilvl="4" w:tplc="041B0019" w:tentative="1">
      <w:start w:val="1"/>
      <w:numFmt w:val="lowerLetter"/>
      <w:lvlText w:val="%5."/>
      <w:lvlJc w:val="left"/>
      <w:pPr>
        <w:ind w:left="3957" w:hanging="360"/>
      </w:pPr>
    </w:lvl>
    <w:lvl w:ilvl="5" w:tplc="041B001B" w:tentative="1">
      <w:start w:val="1"/>
      <w:numFmt w:val="lowerRoman"/>
      <w:lvlText w:val="%6."/>
      <w:lvlJc w:val="right"/>
      <w:pPr>
        <w:ind w:left="4677" w:hanging="180"/>
      </w:pPr>
    </w:lvl>
    <w:lvl w:ilvl="6" w:tplc="041B000F" w:tentative="1">
      <w:start w:val="1"/>
      <w:numFmt w:val="decimal"/>
      <w:lvlText w:val="%7."/>
      <w:lvlJc w:val="left"/>
      <w:pPr>
        <w:ind w:left="5397" w:hanging="360"/>
      </w:pPr>
    </w:lvl>
    <w:lvl w:ilvl="7" w:tplc="041B0019" w:tentative="1">
      <w:start w:val="1"/>
      <w:numFmt w:val="lowerLetter"/>
      <w:lvlText w:val="%8."/>
      <w:lvlJc w:val="left"/>
      <w:pPr>
        <w:ind w:left="6117" w:hanging="360"/>
      </w:pPr>
    </w:lvl>
    <w:lvl w:ilvl="8" w:tplc="041B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>
    <w:nsid w:val="6D4B1327"/>
    <w:multiLevelType w:val="multilevel"/>
    <w:tmpl w:val="A7C247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4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2"/>
  </w:num>
  <w:num w:numId="2">
    <w:abstractNumId w:val="4"/>
  </w:num>
  <w:num w:numId="3">
    <w:abstractNumId w:val="8"/>
  </w:num>
  <w:num w:numId="4">
    <w:abstractNumId w:val="0"/>
  </w:num>
  <w:num w:numId="5">
    <w:abstractNumId w:val="3"/>
  </w:num>
  <w:num w:numId="6">
    <w:abstractNumId w:val="16"/>
  </w:num>
  <w:num w:numId="7">
    <w:abstractNumId w:val="10"/>
  </w:num>
  <w:num w:numId="8">
    <w:abstractNumId w:val="13"/>
  </w:num>
  <w:num w:numId="9">
    <w:abstractNumId w:val="6"/>
  </w:num>
  <w:num w:numId="10">
    <w:abstractNumId w:val="7"/>
  </w:num>
  <w:num w:numId="11">
    <w:abstractNumId w:val="11"/>
  </w:num>
  <w:num w:numId="12">
    <w:abstractNumId w:val="2"/>
  </w:num>
  <w:num w:numId="13">
    <w:abstractNumId w:val="14"/>
  </w:num>
  <w:num w:numId="14">
    <w:abstractNumId w:val="15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ttachedTemplate r:id="rId1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B74"/>
    <w:rsid w:val="00004874"/>
    <w:rsid w:val="00011B30"/>
    <w:rsid w:val="0001662A"/>
    <w:rsid w:val="00022F0D"/>
    <w:rsid w:val="00025A34"/>
    <w:rsid w:val="00040406"/>
    <w:rsid w:val="0006602C"/>
    <w:rsid w:val="00074046"/>
    <w:rsid w:val="000836F4"/>
    <w:rsid w:val="000A68DA"/>
    <w:rsid w:val="000C6604"/>
    <w:rsid w:val="001130DE"/>
    <w:rsid w:val="00116F8E"/>
    <w:rsid w:val="00131137"/>
    <w:rsid w:val="0016221D"/>
    <w:rsid w:val="00174D2C"/>
    <w:rsid w:val="0018184B"/>
    <w:rsid w:val="00192224"/>
    <w:rsid w:val="001B5305"/>
    <w:rsid w:val="001C27E2"/>
    <w:rsid w:val="001C4C29"/>
    <w:rsid w:val="001D0F74"/>
    <w:rsid w:val="001D7201"/>
    <w:rsid w:val="001D7AAB"/>
    <w:rsid w:val="001E18E4"/>
    <w:rsid w:val="001F08D2"/>
    <w:rsid w:val="00202F62"/>
    <w:rsid w:val="0023184F"/>
    <w:rsid w:val="0023223B"/>
    <w:rsid w:val="00232326"/>
    <w:rsid w:val="00235BD9"/>
    <w:rsid w:val="00242E77"/>
    <w:rsid w:val="00244903"/>
    <w:rsid w:val="00254375"/>
    <w:rsid w:val="00272446"/>
    <w:rsid w:val="00274C41"/>
    <w:rsid w:val="002D6AF0"/>
    <w:rsid w:val="002F3945"/>
    <w:rsid w:val="00314DB7"/>
    <w:rsid w:val="0036396B"/>
    <w:rsid w:val="00363B1E"/>
    <w:rsid w:val="00376C34"/>
    <w:rsid w:val="0038229C"/>
    <w:rsid w:val="003B2842"/>
    <w:rsid w:val="003F41EE"/>
    <w:rsid w:val="004002C1"/>
    <w:rsid w:val="00413269"/>
    <w:rsid w:val="0046264C"/>
    <w:rsid w:val="00474300"/>
    <w:rsid w:val="0048782B"/>
    <w:rsid w:val="00496A6A"/>
    <w:rsid w:val="0049745B"/>
    <w:rsid w:val="004D66D0"/>
    <w:rsid w:val="0050122B"/>
    <w:rsid w:val="00502847"/>
    <w:rsid w:val="00504335"/>
    <w:rsid w:val="005063F0"/>
    <w:rsid w:val="00521440"/>
    <w:rsid w:val="0053520D"/>
    <w:rsid w:val="00542EEA"/>
    <w:rsid w:val="00546D82"/>
    <w:rsid w:val="00551A83"/>
    <w:rsid w:val="00552523"/>
    <w:rsid w:val="0055556C"/>
    <w:rsid w:val="00594698"/>
    <w:rsid w:val="005A378A"/>
    <w:rsid w:val="005A630D"/>
    <w:rsid w:val="005C18D2"/>
    <w:rsid w:val="005D20C2"/>
    <w:rsid w:val="005D4646"/>
    <w:rsid w:val="005D7C78"/>
    <w:rsid w:val="005F688E"/>
    <w:rsid w:val="006042A9"/>
    <w:rsid w:val="006107B9"/>
    <w:rsid w:val="006110CC"/>
    <w:rsid w:val="00625722"/>
    <w:rsid w:val="00651697"/>
    <w:rsid w:val="006637EB"/>
    <w:rsid w:val="00664381"/>
    <w:rsid w:val="00672AF9"/>
    <w:rsid w:val="00673B08"/>
    <w:rsid w:val="0067777A"/>
    <w:rsid w:val="00686DF8"/>
    <w:rsid w:val="006A2EA0"/>
    <w:rsid w:val="006A4DC7"/>
    <w:rsid w:val="006A5E8E"/>
    <w:rsid w:val="006B081E"/>
    <w:rsid w:val="006C3A5D"/>
    <w:rsid w:val="006E4AE5"/>
    <w:rsid w:val="006E5C33"/>
    <w:rsid w:val="00706298"/>
    <w:rsid w:val="00723027"/>
    <w:rsid w:val="00742D7D"/>
    <w:rsid w:val="00743592"/>
    <w:rsid w:val="00743CBD"/>
    <w:rsid w:val="007862C1"/>
    <w:rsid w:val="007B216E"/>
    <w:rsid w:val="007D53B7"/>
    <w:rsid w:val="00816E47"/>
    <w:rsid w:val="00821462"/>
    <w:rsid w:val="00850790"/>
    <w:rsid w:val="00890355"/>
    <w:rsid w:val="00895CF8"/>
    <w:rsid w:val="008C1E5A"/>
    <w:rsid w:val="008C3838"/>
    <w:rsid w:val="008F2F46"/>
    <w:rsid w:val="008F31AF"/>
    <w:rsid w:val="009079AE"/>
    <w:rsid w:val="00930E63"/>
    <w:rsid w:val="0098256C"/>
    <w:rsid w:val="0099607D"/>
    <w:rsid w:val="009B2315"/>
    <w:rsid w:val="009B56C6"/>
    <w:rsid w:val="009C08E3"/>
    <w:rsid w:val="009E1CA8"/>
    <w:rsid w:val="009F4555"/>
    <w:rsid w:val="009F6C6A"/>
    <w:rsid w:val="00A000F8"/>
    <w:rsid w:val="00A03791"/>
    <w:rsid w:val="00A25BCE"/>
    <w:rsid w:val="00A31AA3"/>
    <w:rsid w:val="00A41DCA"/>
    <w:rsid w:val="00A41E03"/>
    <w:rsid w:val="00A44E63"/>
    <w:rsid w:val="00A51F5B"/>
    <w:rsid w:val="00A61CD0"/>
    <w:rsid w:val="00A635A7"/>
    <w:rsid w:val="00A75E31"/>
    <w:rsid w:val="00A76279"/>
    <w:rsid w:val="00A8341B"/>
    <w:rsid w:val="00AB6E06"/>
    <w:rsid w:val="00AC523A"/>
    <w:rsid w:val="00B007A5"/>
    <w:rsid w:val="00B02292"/>
    <w:rsid w:val="00B36529"/>
    <w:rsid w:val="00B42E6D"/>
    <w:rsid w:val="00B96B75"/>
    <w:rsid w:val="00BA2458"/>
    <w:rsid w:val="00BA60C4"/>
    <w:rsid w:val="00BB3842"/>
    <w:rsid w:val="00BF0EFF"/>
    <w:rsid w:val="00BF3180"/>
    <w:rsid w:val="00BF7329"/>
    <w:rsid w:val="00C01057"/>
    <w:rsid w:val="00C0796A"/>
    <w:rsid w:val="00C117E0"/>
    <w:rsid w:val="00C17E09"/>
    <w:rsid w:val="00C23E0A"/>
    <w:rsid w:val="00C32CE6"/>
    <w:rsid w:val="00C43AB3"/>
    <w:rsid w:val="00C61984"/>
    <w:rsid w:val="00C76C3E"/>
    <w:rsid w:val="00C85FB1"/>
    <w:rsid w:val="00C94B6F"/>
    <w:rsid w:val="00CB3B74"/>
    <w:rsid w:val="00CE3554"/>
    <w:rsid w:val="00CF6B7F"/>
    <w:rsid w:val="00D03962"/>
    <w:rsid w:val="00D0493D"/>
    <w:rsid w:val="00D31025"/>
    <w:rsid w:val="00D313C7"/>
    <w:rsid w:val="00D63579"/>
    <w:rsid w:val="00D70E2F"/>
    <w:rsid w:val="00D75B96"/>
    <w:rsid w:val="00D77958"/>
    <w:rsid w:val="00D96C47"/>
    <w:rsid w:val="00DB26F5"/>
    <w:rsid w:val="00DB53E2"/>
    <w:rsid w:val="00DC073F"/>
    <w:rsid w:val="00DC7BA1"/>
    <w:rsid w:val="00DD507F"/>
    <w:rsid w:val="00DE0959"/>
    <w:rsid w:val="00E11A77"/>
    <w:rsid w:val="00E172A5"/>
    <w:rsid w:val="00E21306"/>
    <w:rsid w:val="00E3132C"/>
    <w:rsid w:val="00E47EEB"/>
    <w:rsid w:val="00E53842"/>
    <w:rsid w:val="00E77614"/>
    <w:rsid w:val="00E8162F"/>
    <w:rsid w:val="00E81DC5"/>
    <w:rsid w:val="00E84C94"/>
    <w:rsid w:val="00E93D00"/>
    <w:rsid w:val="00EA20A1"/>
    <w:rsid w:val="00EB3FB9"/>
    <w:rsid w:val="00ED248E"/>
    <w:rsid w:val="00F10A91"/>
    <w:rsid w:val="00F33621"/>
    <w:rsid w:val="00F60D86"/>
    <w:rsid w:val="00F61480"/>
    <w:rsid w:val="00F87AA1"/>
    <w:rsid w:val="00F97FEC"/>
    <w:rsid w:val="00FA31FF"/>
    <w:rsid w:val="00FC5207"/>
    <w:rsid w:val="00FC6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756E80"/>
  <w15:chartTrackingRefBased/>
  <w15:docId w15:val="{06C60554-70A9-4E6D-91CF-EF2B77109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C483D" w:themeColor="text2"/>
        <w:lang w:val="sk-SK" w:eastAsia="sk-SK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79AE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auto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79AE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9A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au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lavika1">
    <w:name w:val="hlavička 1"/>
    <w:basedOn w:val="Normal"/>
    <w:next w:val="Normal"/>
    <w:link w:val="Znakhlaviky1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customStyle="1" w:styleId="hlavika2">
    <w:name w:val="hlavička 2"/>
    <w:basedOn w:val="Normal"/>
    <w:next w:val="Normal"/>
    <w:link w:val="Znakhlaviky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hlavika3">
    <w:name w:val="hlavička 3"/>
    <w:basedOn w:val="Normal"/>
    <w:next w:val="Normal"/>
    <w:link w:val="Znakhlaviky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hlavika4">
    <w:name w:val="hlavička 4"/>
    <w:basedOn w:val="Normal"/>
    <w:next w:val="Normal"/>
    <w:link w:val="Znakhlaviky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customStyle="1" w:styleId="Zstupntext1">
    <w:name w:val="Zástupný text1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customStyle="1" w:styleId="Podnadpis">
    <w:name w:val="Podnadpis"/>
    <w:basedOn w:val="Normal"/>
    <w:next w:val="Normal"/>
    <w:link w:val="Znakpodnadpisu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Znakpodnadpisu">
    <w:name w:val="Znak podnadpisu"/>
    <w:basedOn w:val="DefaultParagraphFont"/>
    <w:link w:val="Podnadpis"/>
    <w:uiPriority w:val="11"/>
    <w:rPr>
      <w:sz w:val="32"/>
      <w:szCs w:val="32"/>
    </w:rPr>
  </w:style>
  <w:style w:type="paragraph" w:customStyle="1" w:styleId="Bezmedzier">
    <w:name w:val="Bez medzier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Kontaktninformcie">
    <w:name w:val="Kontaktné informácie"/>
    <w:basedOn w:val="Bezmedzier"/>
    <w:qFormat/>
    <w:rPr>
      <w:color w:val="FFFFFF" w:themeColor="background1"/>
      <w:sz w:val="22"/>
      <w:szCs w:val="22"/>
    </w:rPr>
  </w:style>
  <w:style w:type="paragraph" w:customStyle="1" w:styleId="Tabukovpriestor">
    <w:name w:val="Tabuľkový priestor"/>
    <w:basedOn w:val="Bezmedzier"/>
    <w:uiPriority w:val="99"/>
    <w:pPr>
      <w:spacing w:line="14" w:lineRule="exact"/>
    </w:pPr>
  </w:style>
  <w:style w:type="paragraph" w:customStyle="1" w:styleId="hlavika">
    <w:name w:val="hlavička"/>
    <w:basedOn w:val="Normal"/>
    <w:link w:val="Znakhlaviky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nakhlaviky">
    <w:name w:val="Znak hlavičky"/>
    <w:basedOn w:val="DefaultParagraphFont"/>
    <w:link w:val="hlavika"/>
    <w:uiPriority w:val="99"/>
  </w:style>
  <w:style w:type="paragraph" w:customStyle="1" w:styleId="pta">
    <w:name w:val="päta"/>
    <w:basedOn w:val="Normal"/>
    <w:link w:val="Znakpty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pty">
    <w:name w:val="Znak päty"/>
    <w:basedOn w:val="DefaultParagraphFont"/>
    <w:link w:val="pta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Znakhlaviky1">
    <w:name w:val="Znak hlavičky 1"/>
    <w:basedOn w:val="DefaultParagraphFont"/>
    <w:link w:val="hlavika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Znakhlaviky2">
    <w:name w:val="Znak hlavičky 2"/>
    <w:basedOn w:val="DefaultParagraphFont"/>
    <w:link w:val="hlavika2"/>
    <w:uiPriority w:val="9"/>
    <w:rPr>
      <w:b/>
      <w:bCs/>
      <w:sz w:val="26"/>
      <w:szCs w:val="26"/>
    </w:rPr>
  </w:style>
  <w:style w:type="paragraph" w:styleId="TOCHeading">
    <w:name w:val="TOC Heading"/>
    <w:aliases w:val="Nadpis na bočnom paneli"/>
    <w:basedOn w:val="hlavika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customStyle="1" w:styleId="obsah1">
    <w:name w:val="obsah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obsah2">
    <w:name w:val="obsah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Znakhlaviky3">
    <w:name w:val="Znak hlavičky 3"/>
    <w:basedOn w:val="DefaultParagraphFont"/>
    <w:link w:val="hlavika3"/>
    <w:uiPriority w:val="9"/>
    <w:rPr>
      <w:b/>
      <w:bCs/>
      <w:i/>
      <w:iCs/>
      <w:sz w:val="24"/>
      <w:szCs w:val="24"/>
    </w:rPr>
  </w:style>
  <w:style w:type="paragraph" w:customStyle="1" w:styleId="Alternatvnelogo">
    <w:name w:val="Alternatívne log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Alternatvnapta">
    <w:name w:val="Alternatívna päta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abukatipu">
    <w:name w:val="Tabuľka tipu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exttipu">
    <w:name w:val="Text tipu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kona">
    <w:name w:val="Ikona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Znakhlaviky4">
    <w:name w:val="Znak hlavičky 4"/>
    <w:basedOn w:val="DefaultParagraphFont"/>
    <w:link w:val="hlavika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ntabuka">
    <w:name w:val="Finančná tabuľka"/>
    <w:basedOn w:val="TableNormal"/>
    <w:uiPriority w:val="99"/>
    <w:pPr>
      <w:spacing w:before="60" w:after="60" w:line="240" w:lineRule="auto"/>
    </w:pPr>
    <w:tblPr>
      <w:tblStyleRowBandSize w:val="1"/>
      <w:tblInd w:w="0" w:type="dxa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obsah3">
    <w:name w:val="obsah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obsah4">
    <w:name w:val="obsah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1">
    <w:name w:val="toc 1"/>
    <w:basedOn w:val="Normal"/>
    <w:next w:val="Normal"/>
    <w:autoRedefine/>
    <w:uiPriority w:val="39"/>
    <w:unhideWhenUsed/>
    <w:rsid w:val="00672AF9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F08D2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74C41"/>
    <w:pPr>
      <w:spacing w:after="0"/>
      <w:ind w:left="400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9607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C52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23A"/>
  </w:style>
  <w:style w:type="paragraph" w:styleId="Footer">
    <w:name w:val="footer"/>
    <w:basedOn w:val="Normal"/>
    <w:link w:val="FooterChar"/>
    <w:uiPriority w:val="99"/>
    <w:unhideWhenUsed/>
    <w:qFormat/>
    <w:rsid w:val="006C3A5D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F24F4F" w:themeColor="accent1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C3A5D"/>
    <w:rPr>
      <w:rFonts w:asciiTheme="majorHAnsi" w:hAnsiTheme="majorHAnsi"/>
      <w:caps/>
      <w:color w:val="F24F4F" w:themeColor="accent1"/>
      <w:sz w:val="16"/>
    </w:rPr>
  </w:style>
  <w:style w:type="paragraph" w:customStyle="1" w:styleId="Nzov1">
    <w:name w:val="Názov1"/>
    <w:basedOn w:val="Normal"/>
    <w:next w:val="Normal"/>
    <w:link w:val="Znaknzvu"/>
    <w:uiPriority w:val="10"/>
    <w:qFormat/>
    <w:rsid w:val="006A2EA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Znaknzvu">
    <w:name w:val="Znak názvu"/>
    <w:basedOn w:val="DefaultParagraphFont"/>
    <w:link w:val="Nzov1"/>
    <w:uiPriority w:val="10"/>
    <w:rsid w:val="006A2EA0"/>
    <w:rPr>
      <w:rFonts w:asciiTheme="majorHAnsi" w:eastAsiaTheme="majorEastAsia" w:hAnsiTheme="majorHAnsi" w:cstheme="majorBidi"/>
      <w:color w:val="F24F4F" w:themeColor="accent1"/>
      <w:kern w:val="28"/>
      <w:sz w:val="96"/>
      <w:szCs w:val="96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079AE"/>
    <w:rPr>
      <w:rFonts w:ascii="Times New Roman" w:eastAsiaTheme="majorEastAsia" w:hAnsi="Times New Roman" w:cstheme="majorBidi"/>
      <w:color w:val="auto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79AE"/>
    <w:rPr>
      <w:rFonts w:ascii="Times New Roman" w:eastAsiaTheme="majorEastAsia" w:hAnsi="Times New Roman" w:cstheme="majorBidi"/>
      <w:color w:val="auto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5D20C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D20C2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079AE"/>
    <w:rPr>
      <w:rFonts w:ascii="Times New Roman" w:eastAsiaTheme="majorEastAsia" w:hAnsi="Times New Roman" w:cstheme="majorBidi"/>
      <w:color w:val="auto"/>
      <w:sz w:val="24"/>
      <w:szCs w:val="24"/>
    </w:rPr>
  </w:style>
  <w:style w:type="paragraph" w:styleId="Caption">
    <w:name w:val="caption"/>
    <w:basedOn w:val="Popisobrazku"/>
    <w:next w:val="Normal"/>
    <w:uiPriority w:val="35"/>
    <w:unhideWhenUsed/>
    <w:qFormat/>
    <w:rsid w:val="009079AE"/>
  </w:style>
  <w:style w:type="paragraph" w:customStyle="1" w:styleId="Default">
    <w:name w:val="Default"/>
    <w:rsid w:val="009F6C6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opisobrazku">
    <w:name w:val="Popis obrazku"/>
    <w:basedOn w:val="NoSpacing"/>
    <w:link w:val="PopisobrazkuChar"/>
    <w:rsid w:val="009079AE"/>
    <w:pPr>
      <w:jc w:val="center"/>
    </w:pPr>
    <w:rPr>
      <w:i/>
      <w:sz w:val="20"/>
    </w:rPr>
  </w:style>
  <w:style w:type="table" w:styleId="GridTable1Light">
    <w:name w:val="Grid Table 1 Light"/>
    <w:basedOn w:val="TableNormal"/>
    <w:uiPriority w:val="46"/>
    <w:rsid w:val="00F87AA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oSpacingChar">
    <w:name w:val="No Spacing Char"/>
    <w:basedOn w:val="DefaultParagraphFont"/>
    <w:link w:val="NoSpacing"/>
    <w:uiPriority w:val="1"/>
    <w:rsid w:val="009079AE"/>
    <w:rPr>
      <w:rFonts w:ascii="Times New Roman" w:hAnsi="Times New Roman"/>
      <w:sz w:val="24"/>
    </w:rPr>
  </w:style>
  <w:style w:type="character" w:customStyle="1" w:styleId="PopisobrazkuChar">
    <w:name w:val="Popis obrazku Char"/>
    <w:basedOn w:val="NoSpacingChar"/>
    <w:link w:val="Popisobrazku"/>
    <w:rsid w:val="009079AE"/>
    <w:rPr>
      <w:rFonts w:ascii="Times New Roman" w:hAnsi="Times New Roman"/>
      <w:i/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890355"/>
    <w:pPr>
      <w:spacing w:after="0"/>
      <w:ind w:left="600"/>
    </w:pPr>
  </w:style>
  <w:style w:type="paragraph" w:styleId="TOC5">
    <w:name w:val="toc 5"/>
    <w:basedOn w:val="Normal"/>
    <w:next w:val="Normal"/>
    <w:autoRedefine/>
    <w:uiPriority w:val="39"/>
    <w:unhideWhenUsed/>
    <w:rsid w:val="00890355"/>
    <w:pPr>
      <w:spacing w:after="0"/>
      <w:ind w:left="800"/>
    </w:pPr>
  </w:style>
  <w:style w:type="paragraph" w:styleId="TOC6">
    <w:name w:val="toc 6"/>
    <w:basedOn w:val="Normal"/>
    <w:next w:val="Normal"/>
    <w:autoRedefine/>
    <w:uiPriority w:val="39"/>
    <w:unhideWhenUsed/>
    <w:rsid w:val="00890355"/>
    <w:pPr>
      <w:spacing w:after="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90355"/>
    <w:pPr>
      <w:spacing w:after="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90355"/>
    <w:pPr>
      <w:spacing w:after="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90355"/>
    <w:pPr>
      <w:spacing w:after="0"/>
      <w:ind w:left="16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em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ka\AppData\Roaming\Microsoft\Templates\Podnikate&#318;sk&#253;%20pl&#225;n%20(n&#225;vrh%20v&#160;&#269;ervenej%20farbe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63B71B3-9ED9-5844-A8A0-529E5B873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C:\Users\Danka\AppData\Roaming\Microsoft\Templates\Podnikateľský plán (návrh v červenej farbe).dotx</Template>
  <TotalTime>1</TotalTime>
  <Pages>19</Pages>
  <Words>2557</Words>
  <Characters>14581</Characters>
  <Application>Microsoft Macintosh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Návrh systému</vt:lpstr>
    </vt:vector>
  </TitlesOfParts>
  <Company/>
  <LinksUpToDate>false</LinksUpToDate>
  <CharactersWithSpaces>17104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Návrh systému</dc:title>
  <dc:subject>Kurzy</dc:subject>
  <dc:creator>Danka</dc:creator>
  <cp:keywords/>
  <dc:description/>
  <cp:lastModifiedBy>Marmanová Patrícia</cp:lastModifiedBy>
  <cp:revision>2</cp:revision>
  <cp:lastPrinted>2017-11-13T16:57:00Z</cp:lastPrinted>
  <dcterms:created xsi:type="dcterms:W3CDTF">2017-11-14T17:44:00Z</dcterms:created>
  <dcterms:modified xsi:type="dcterms:W3CDTF">2017-11-14T17:44:00Z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